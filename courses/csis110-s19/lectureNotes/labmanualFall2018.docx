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CBF1D" w14:textId="77777777" w:rsidR="001108A7" w:rsidRDefault="001108A7"/>
    <w:p w14:paraId="345CA735" w14:textId="77777777" w:rsidR="001108A7" w:rsidRDefault="001108A7"/>
    <w:p w14:paraId="618776C4" w14:textId="77777777" w:rsidR="001108A7" w:rsidRDefault="001108A7">
      <w:pPr>
        <w:pStyle w:val="Title"/>
      </w:pPr>
      <w:r>
        <w:t>LABORATORY MANUAL</w:t>
      </w:r>
    </w:p>
    <w:p w14:paraId="24E4273B" w14:textId="77777777" w:rsidR="001108A7" w:rsidRDefault="001108A7">
      <w:pPr>
        <w:pStyle w:val="Subtitle"/>
      </w:pPr>
      <w:r>
        <w:t>INTRODUCTION TO COMPUTER SCIENCE</w:t>
      </w:r>
    </w:p>
    <w:p w14:paraId="5FC1B6BB" w14:textId="77777777" w:rsidR="001108A7" w:rsidRDefault="001108A7">
      <w:pPr>
        <w:pStyle w:val="Subtitle"/>
      </w:pPr>
      <w:r>
        <w:t>CSIS-110</w:t>
      </w:r>
    </w:p>
    <w:p w14:paraId="258C1BE5" w14:textId="77777777" w:rsidR="001108A7" w:rsidRDefault="001108A7"/>
    <w:p w14:paraId="0B16F29E" w14:textId="77777777" w:rsidR="001108A7" w:rsidRDefault="001108A7"/>
    <w:p w14:paraId="0A664363" w14:textId="77777777" w:rsidR="001108A7" w:rsidRDefault="001108A7"/>
    <w:p w14:paraId="1033D1FC" w14:textId="77777777" w:rsidR="001108A7" w:rsidRDefault="001108A7"/>
    <w:p w14:paraId="2F0B59AF" w14:textId="77777777" w:rsidR="001108A7" w:rsidRDefault="001108A7"/>
    <w:p w14:paraId="617C5DB2" w14:textId="77777777" w:rsidR="001108A7" w:rsidRDefault="001108A7"/>
    <w:p w14:paraId="7B236EAC" w14:textId="77777777" w:rsidR="001108A7" w:rsidRDefault="001108A7"/>
    <w:p w14:paraId="1959A3BD" w14:textId="77777777" w:rsidR="001108A7" w:rsidRDefault="001108A7"/>
    <w:p w14:paraId="1EEB48D4" w14:textId="77777777" w:rsidR="001108A7" w:rsidRDefault="001108A7"/>
    <w:p w14:paraId="4355A536" w14:textId="77777777" w:rsidR="001108A7" w:rsidRDefault="001108A7"/>
    <w:p w14:paraId="47AFEB4C" w14:textId="77777777" w:rsidR="001108A7" w:rsidRDefault="001108A7"/>
    <w:p w14:paraId="42E2A4EA" w14:textId="77777777" w:rsidR="001108A7" w:rsidRDefault="001108A7"/>
    <w:p w14:paraId="0BDD8AD7" w14:textId="77777777" w:rsidR="001108A7" w:rsidRDefault="001108A7">
      <w:pPr>
        <w:rPr>
          <w:sz w:val="32"/>
          <w:szCs w:val="32"/>
        </w:rPr>
      </w:pPr>
    </w:p>
    <w:p w14:paraId="4D2407D0" w14:textId="77777777" w:rsidR="001108A7" w:rsidRDefault="001108A7">
      <w:pPr>
        <w:pStyle w:val="PlainText"/>
        <w:jc w:val="center"/>
        <w:rPr>
          <w:rFonts w:ascii="Times New Roman" w:hAnsi="Times New Roman" w:cs="Times New Roman"/>
          <w:b/>
          <w:bCs/>
          <w:sz w:val="32"/>
          <w:szCs w:val="32"/>
        </w:rPr>
      </w:pPr>
      <w:r>
        <w:rPr>
          <w:rFonts w:ascii="Times New Roman" w:hAnsi="Times New Roman" w:cs="Times New Roman"/>
          <w:b/>
          <w:bCs/>
          <w:sz w:val="32"/>
          <w:szCs w:val="32"/>
        </w:rPr>
        <w:t>Computer Science Department</w:t>
      </w:r>
    </w:p>
    <w:p w14:paraId="7A4C88C1" w14:textId="77777777" w:rsidR="001108A7" w:rsidRDefault="001108A7">
      <w:pPr>
        <w:pStyle w:val="PlainText"/>
        <w:jc w:val="center"/>
        <w:rPr>
          <w:rFonts w:ascii="Times New Roman" w:hAnsi="Times New Roman" w:cs="Times New Roman"/>
          <w:b/>
          <w:bCs/>
          <w:sz w:val="32"/>
          <w:szCs w:val="32"/>
        </w:rPr>
      </w:pPr>
      <w:r>
        <w:rPr>
          <w:rFonts w:ascii="Times New Roman" w:hAnsi="Times New Roman" w:cs="Times New Roman"/>
          <w:b/>
          <w:bCs/>
          <w:sz w:val="32"/>
          <w:szCs w:val="32"/>
        </w:rPr>
        <w:t>Siena College</w:t>
      </w:r>
    </w:p>
    <w:p w14:paraId="65275E47" w14:textId="77777777" w:rsidR="001108A7" w:rsidRDefault="001108A7">
      <w:pPr>
        <w:pStyle w:val="PlainText"/>
        <w:jc w:val="center"/>
        <w:rPr>
          <w:sz w:val="32"/>
          <w:szCs w:val="32"/>
        </w:rPr>
      </w:pPr>
      <w:r>
        <w:rPr>
          <w:rFonts w:ascii="Times New Roman" w:hAnsi="Times New Roman" w:cs="Times New Roman"/>
          <w:b/>
          <w:bCs/>
          <w:sz w:val="32"/>
          <w:szCs w:val="32"/>
        </w:rPr>
        <w:t>Loudonville, NY  12211</w:t>
      </w:r>
    </w:p>
    <w:p w14:paraId="3258C7E6" w14:textId="77777777" w:rsidR="001108A7" w:rsidRDefault="001108A7">
      <w:pPr>
        <w:rPr>
          <w:sz w:val="32"/>
          <w:szCs w:val="32"/>
        </w:rPr>
      </w:pPr>
    </w:p>
    <w:p w14:paraId="12F990EF" w14:textId="77777777" w:rsidR="001108A7" w:rsidRDefault="001108A7">
      <w:pPr>
        <w:rPr>
          <w:sz w:val="32"/>
          <w:szCs w:val="32"/>
        </w:rPr>
      </w:pPr>
    </w:p>
    <w:p w14:paraId="0B39D427" w14:textId="77777777" w:rsidR="001108A7" w:rsidRDefault="001108A7">
      <w:pPr>
        <w:rPr>
          <w:sz w:val="32"/>
          <w:szCs w:val="32"/>
        </w:rPr>
      </w:pPr>
    </w:p>
    <w:p w14:paraId="448C9FE7" w14:textId="77777777" w:rsidR="001108A7" w:rsidRDefault="001108A7">
      <w:pPr>
        <w:rPr>
          <w:sz w:val="32"/>
          <w:szCs w:val="32"/>
        </w:rPr>
      </w:pPr>
    </w:p>
    <w:p w14:paraId="61DF428C" w14:textId="77777777" w:rsidR="001108A7" w:rsidRDefault="001108A7">
      <w:pPr>
        <w:rPr>
          <w:sz w:val="32"/>
          <w:szCs w:val="32"/>
        </w:rPr>
      </w:pPr>
    </w:p>
    <w:p w14:paraId="4D08E8B3" w14:textId="77777777" w:rsidR="001108A7" w:rsidRDefault="001108A7">
      <w:pPr>
        <w:rPr>
          <w:sz w:val="32"/>
          <w:szCs w:val="32"/>
        </w:rPr>
      </w:pPr>
    </w:p>
    <w:p w14:paraId="69D3EDD2" w14:textId="77777777" w:rsidR="001108A7" w:rsidRDefault="001108A7">
      <w:pPr>
        <w:rPr>
          <w:sz w:val="32"/>
          <w:szCs w:val="32"/>
        </w:rPr>
      </w:pPr>
    </w:p>
    <w:p w14:paraId="0257867B" w14:textId="77777777" w:rsidR="001108A7" w:rsidRDefault="001108A7">
      <w:pPr>
        <w:rPr>
          <w:sz w:val="32"/>
          <w:szCs w:val="32"/>
        </w:rPr>
      </w:pPr>
    </w:p>
    <w:p w14:paraId="039300E2" w14:textId="77777777" w:rsidR="001108A7" w:rsidRDefault="001108A7">
      <w:pPr>
        <w:rPr>
          <w:sz w:val="32"/>
          <w:szCs w:val="32"/>
        </w:rPr>
      </w:pPr>
    </w:p>
    <w:p w14:paraId="39958C55" w14:textId="77777777" w:rsidR="001108A7" w:rsidRDefault="001108A7">
      <w:pPr>
        <w:rPr>
          <w:sz w:val="32"/>
          <w:szCs w:val="32"/>
        </w:rPr>
      </w:pPr>
    </w:p>
    <w:p w14:paraId="3935757E" w14:textId="77777777" w:rsidR="001108A7" w:rsidRDefault="001108A7">
      <w:pPr>
        <w:rPr>
          <w:sz w:val="32"/>
          <w:szCs w:val="32"/>
        </w:rPr>
      </w:pPr>
    </w:p>
    <w:p w14:paraId="52E929BB" w14:textId="77777777" w:rsidR="001108A7" w:rsidRDefault="001108A7"/>
    <w:p w14:paraId="55F2C54C" w14:textId="77777777" w:rsidR="001108A7" w:rsidRDefault="001108A7"/>
    <w:p w14:paraId="5D87D0B2" w14:textId="77777777" w:rsidR="001108A7" w:rsidRDefault="001108A7">
      <w:pPr>
        <w:pStyle w:val="Heading2"/>
        <w:jc w:val="center"/>
        <w:rPr>
          <w:rFonts w:ascii="Times New Roman" w:hAnsi="Times New Roman" w:cs="Times New Roman"/>
          <w:i w:val="0"/>
          <w:iCs w:val="0"/>
          <w:smallCaps/>
          <w:sz w:val="32"/>
          <w:szCs w:val="32"/>
        </w:rPr>
      </w:pPr>
      <w:r>
        <w:rPr>
          <w:rFonts w:ascii="Times New Roman" w:hAnsi="Times New Roman" w:cs="Times New Roman"/>
          <w:i w:val="0"/>
          <w:iCs w:val="0"/>
          <w:smallCaps/>
          <w:sz w:val="32"/>
          <w:szCs w:val="32"/>
        </w:rPr>
        <w:br w:type="page"/>
      </w:r>
      <w:r>
        <w:rPr>
          <w:rFonts w:ascii="Times New Roman" w:hAnsi="Times New Roman" w:cs="Times New Roman"/>
          <w:i w:val="0"/>
          <w:iCs w:val="0"/>
          <w:smallCaps/>
          <w:sz w:val="32"/>
          <w:szCs w:val="32"/>
        </w:rPr>
        <w:lastRenderedPageBreak/>
        <w:t>1.  Introduction</w:t>
      </w:r>
    </w:p>
    <w:p w14:paraId="3E5E1F92" w14:textId="77777777" w:rsidR="001108A7" w:rsidRDefault="001108A7">
      <w:pPr>
        <w:pStyle w:val="Heading3"/>
      </w:pPr>
      <w:r>
        <w:t>Purpose of the Labs:</w:t>
      </w:r>
    </w:p>
    <w:p w14:paraId="3BEDF4E3" w14:textId="77777777" w:rsidR="001108A7" w:rsidRDefault="001108A7">
      <w:pPr>
        <w:pStyle w:val="BodyText"/>
        <w:spacing w:before="120"/>
        <w:ind w:left="720"/>
        <w:rPr>
          <w:sz w:val="22"/>
          <w:szCs w:val="22"/>
        </w:rPr>
      </w:pPr>
      <w:r>
        <w:rPr>
          <w:sz w:val="22"/>
          <w:szCs w:val="22"/>
        </w:rPr>
        <w:t xml:space="preserve">We believe that people learn some things best by doing them.  The labs for CSIS-110 provide time to </w:t>
      </w:r>
      <w:r>
        <w:rPr>
          <w:i/>
          <w:iCs/>
          <w:sz w:val="22"/>
          <w:szCs w:val="22"/>
        </w:rPr>
        <w:t>do</w:t>
      </w:r>
      <w:r>
        <w:rPr>
          <w:sz w:val="22"/>
          <w:szCs w:val="22"/>
        </w:rPr>
        <w:t xml:space="preserve"> computer science under the direction of an instructor who will be serving as a facilitator during the lab session.  This means that the instructor will not solve your problems or show you how to complete the activities.  The instructor may provide helpful hints, ask additional questions, ask you to explain a solution, ask how you obtained a solution, or facilitate discussions about observations, experiments, results, discoveries, and other topics that arise.</w:t>
      </w:r>
    </w:p>
    <w:p w14:paraId="32D881EE" w14:textId="2C8CC09D" w:rsidR="001108A7" w:rsidRDefault="001108A7">
      <w:pPr>
        <w:pStyle w:val="BodyText"/>
        <w:spacing w:before="120"/>
        <w:ind w:left="720"/>
        <w:rPr>
          <w:sz w:val="22"/>
          <w:szCs w:val="22"/>
        </w:rPr>
      </w:pPr>
      <w:r>
        <w:rPr>
          <w:sz w:val="22"/>
          <w:szCs w:val="22"/>
        </w:rPr>
        <w:t xml:space="preserve">Some lab activities will ask you to develop solutions to problems, program solutions in </w:t>
      </w:r>
      <w:r w:rsidR="00B20E4E">
        <w:rPr>
          <w:sz w:val="22"/>
          <w:szCs w:val="22"/>
        </w:rPr>
        <w:t>a programming language such as Python, Perl, or Alice</w:t>
      </w:r>
      <w:r>
        <w:rPr>
          <w:sz w:val="22"/>
          <w:szCs w:val="22"/>
        </w:rPr>
        <w:t>, and test the programs.  Other activities will involve using programs we give you to illustrate important concepts in Computer Science.  You will be required to make observations, form and test hypotheses, and use the results of your testing to change aspects of your programs.</w:t>
      </w:r>
    </w:p>
    <w:p w14:paraId="36FD5CA8" w14:textId="77777777" w:rsidR="001108A7" w:rsidRDefault="001108A7">
      <w:pPr>
        <w:pStyle w:val="BodyText"/>
        <w:spacing w:before="120"/>
        <w:ind w:left="720"/>
        <w:rPr>
          <w:sz w:val="22"/>
          <w:szCs w:val="22"/>
        </w:rPr>
      </w:pPr>
      <w:r>
        <w:rPr>
          <w:sz w:val="22"/>
          <w:szCs w:val="22"/>
        </w:rPr>
        <w:t xml:space="preserve">The lab session format will provide opportunities for discussing your observations, experiments, discoveries, and solutions to problems.  Discussions may take place with your lab partner, your instructor, or other lab groups.  The lab materials you hand in to your instructor will provide the opportunity to communicate in writing about the computer science </w:t>
      </w:r>
      <w:r w:rsidR="003A4BDB">
        <w:rPr>
          <w:sz w:val="22"/>
          <w:szCs w:val="22"/>
        </w:rPr>
        <w:t>being done</w:t>
      </w:r>
      <w:r>
        <w:rPr>
          <w:sz w:val="22"/>
          <w:szCs w:val="22"/>
        </w:rPr>
        <w:t>.</w:t>
      </w:r>
    </w:p>
    <w:p w14:paraId="30D860AA" w14:textId="77777777" w:rsidR="001108A7" w:rsidRDefault="001108A7">
      <w:pPr>
        <w:pStyle w:val="Heading3"/>
        <w:rPr>
          <w:sz w:val="24"/>
          <w:szCs w:val="24"/>
        </w:rPr>
      </w:pPr>
      <w:r>
        <w:rPr>
          <w:sz w:val="24"/>
          <w:szCs w:val="24"/>
        </w:rPr>
        <w:t>Goals we will make progress towards</w:t>
      </w:r>
      <w:r>
        <w:t>:</w:t>
      </w:r>
    </w:p>
    <w:p w14:paraId="7801261B" w14:textId="77777777" w:rsidR="001108A7" w:rsidRDefault="001108A7">
      <w:pPr>
        <w:pStyle w:val="BodyText"/>
        <w:numPr>
          <w:ilvl w:val="0"/>
          <w:numId w:val="5"/>
        </w:numPr>
        <w:tabs>
          <w:tab w:val="clear" w:pos="360"/>
          <w:tab w:val="num" w:pos="1080"/>
        </w:tabs>
        <w:spacing w:after="0"/>
        <w:ind w:left="1080"/>
        <w:rPr>
          <w:sz w:val="22"/>
          <w:szCs w:val="22"/>
        </w:rPr>
      </w:pPr>
      <w:r>
        <w:rPr>
          <w:sz w:val="22"/>
          <w:szCs w:val="22"/>
        </w:rPr>
        <w:t>Understanding that computer science is a way of thinking or asking questions rather than just a set of facts about technology.</w:t>
      </w:r>
    </w:p>
    <w:p w14:paraId="5F1FDD88" w14:textId="77777777" w:rsidR="001108A7" w:rsidRDefault="001108A7">
      <w:pPr>
        <w:pStyle w:val="BodyText"/>
        <w:numPr>
          <w:ilvl w:val="0"/>
          <w:numId w:val="5"/>
        </w:numPr>
        <w:tabs>
          <w:tab w:val="clear" w:pos="360"/>
          <w:tab w:val="num" w:pos="1080"/>
        </w:tabs>
        <w:spacing w:after="0"/>
        <w:ind w:left="1080"/>
        <w:rPr>
          <w:sz w:val="22"/>
          <w:szCs w:val="22"/>
        </w:rPr>
      </w:pPr>
      <w:r>
        <w:rPr>
          <w:sz w:val="22"/>
          <w:szCs w:val="22"/>
        </w:rPr>
        <w:t>Formulating, analyzing, and solving problems using the concept of an algorithm.  This includes the ability to solve problems with a sense of imagination and creativity.</w:t>
      </w:r>
    </w:p>
    <w:p w14:paraId="648290D5" w14:textId="77777777" w:rsidR="001108A7" w:rsidRDefault="001108A7">
      <w:pPr>
        <w:pStyle w:val="BodyText"/>
        <w:numPr>
          <w:ilvl w:val="0"/>
          <w:numId w:val="5"/>
        </w:numPr>
        <w:tabs>
          <w:tab w:val="clear" w:pos="360"/>
          <w:tab w:val="num" w:pos="1080"/>
        </w:tabs>
        <w:spacing w:after="0"/>
        <w:ind w:left="1080"/>
        <w:rPr>
          <w:sz w:val="22"/>
          <w:szCs w:val="22"/>
        </w:rPr>
      </w:pPr>
      <w:r>
        <w:rPr>
          <w:sz w:val="22"/>
          <w:szCs w:val="22"/>
        </w:rPr>
        <w:t>Communicating effectively in both oral and written form.</w:t>
      </w:r>
    </w:p>
    <w:p w14:paraId="7FFB20D4" w14:textId="77777777" w:rsidR="001108A7" w:rsidRDefault="001108A7">
      <w:pPr>
        <w:pStyle w:val="BodyText"/>
        <w:numPr>
          <w:ilvl w:val="0"/>
          <w:numId w:val="5"/>
        </w:numPr>
        <w:tabs>
          <w:tab w:val="clear" w:pos="360"/>
          <w:tab w:val="num" w:pos="1080"/>
        </w:tabs>
        <w:spacing w:after="0"/>
        <w:ind w:left="1080"/>
        <w:rPr>
          <w:sz w:val="22"/>
          <w:szCs w:val="22"/>
        </w:rPr>
      </w:pPr>
      <w:r>
        <w:rPr>
          <w:sz w:val="22"/>
          <w:szCs w:val="22"/>
        </w:rPr>
        <w:t>Understanding what computer science is, what its connections are to other subjects, and what are some of its important questions.</w:t>
      </w:r>
    </w:p>
    <w:p w14:paraId="602762F8" w14:textId="77777777" w:rsidR="001108A7" w:rsidRDefault="001108A7">
      <w:pPr>
        <w:pStyle w:val="Heading4"/>
        <w:numPr>
          <w:ilvl w:val="0"/>
          <w:numId w:val="5"/>
        </w:numPr>
        <w:tabs>
          <w:tab w:val="clear" w:pos="360"/>
          <w:tab w:val="num" w:pos="1080"/>
        </w:tabs>
        <w:spacing w:before="0" w:after="0"/>
        <w:ind w:left="1080"/>
        <w:rPr>
          <w:rFonts w:ascii="Times New Roman" w:hAnsi="Times New Roman" w:cs="Times New Roman"/>
          <w:sz w:val="22"/>
          <w:szCs w:val="22"/>
        </w:rPr>
      </w:pPr>
      <w:r>
        <w:rPr>
          <w:rFonts w:ascii="Times New Roman" w:hAnsi="Times New Roman" w:cs="Times New Roman"/>
          <w:sz w:val="22"/>
          <w:szCs w:val="22"/>
        </w:rPr>
        <w:t>Having fun !!!</w:t>
      </w:r>
    </w:p>
    <w:p w14:paraId="620CAAF8" w14:textId="77777777" w:rsidR="001108A7" w:rsidRDefault="001108A7"/>
    <w:p w14:paraId="1B07D4FF" w14:textId="77777777" w:rsidR="001108A7" w:rsidRDefault="001108A7">
      <w:pPr>
        <w:pStyle w:val="Heading3"/>
        <w:rPr>
          <w:sz w:val="24"/>
          <w:szCs w:val="24"/>
        </w:rPr>
      </w:pPr>
      <w:r>
        <w:rPr>
          <w:sz w:val="24"/>
          <w:szCs w:val="24"/>
        </w:rPr>
        <w:t>Student responsibilities:</w:t>
      </w:r>
    </w:p>
    <w:p w14:paraId="1682F981" w14:textId="77777777" w:rsidR="001108A7" w:rsidRDefault="001108A7">
      <w:pPr>
        <w:pStyle w:val="BodyText"/>
        <w:spacing w:before="120"/>
        <w:ind w:left="360"/>
        <w:rPr>
          <w:sz w:val="22"/>
          <w:szCs w:val="22"/>
        </w:rPr>
      </w:pPr>
      <w:r>
        <w:rPr>
          <w:sz w:val="22"/>
          <w:szCs w:val="22"/>
        </w:rPr>
        <w:t>You are responsible for preparing for the labs (reading the materials in the first portion of each lab), attending the lab sessions, completing the lab assignments (which may require time outside of the lab sessions), and handing in required materials on time.  In particular:</w:t>
      </w:r>
    </w:p>
    <w:p w14:paraId="39AA8C8D" w14:textId="2EC5FFFB" w:rsidR="001108A7" w:rsidRDefault="001108A7">
      <w:pPr>
        <w:pStyle w:val="List"/>
        <w:numPr>
          <w:ilvl w:val="0"/>
          <w:numId w:val="2"/>
        </w:numPr>
        <w:tabs>
          <w:tab w:val="num" w:pos="720"/>
        </w:tabs>
        <w:spacing w:before="120"/>
        <w:rPr>
          <w:sz w:val="22"/>
          <w:szCs w:val="22"/>
        </w:rPr>
      </w:pPr>
      <w:r>
        <w:rPr>
          <w:sz w:val="22"/>
          <w:szCs w:val="22"/>
        </w:rPr>
        <w:t xml:space="preserve">Lab reports consist of </w:t>
      </w:r>
      <w:r w:rsidRPr="00C05CF4">
        <w:rPr>
          <w:b/>
          <w:bCs/>
          <w:sz w:val="22"/>
          <w:szCs w:val="22"/>
        </w:rPr>
        <w:t>one</w:t>
      </w:r>
      <w:r>
        <w:rPr>
          <w:sz w:val="22"/>
          <w:szCs w:val="22"/>
        </w:rPr>
        <w:t xml:space="preserve"> Lab Worksheet for each team of students.  All information and answers requested during the lab will be filled in on the Worksheet; additional responses and program printouts must be attached to the back of the lab, </w:t>
      </w:r>
      <w:r>
        <w:rPr>
          <w:b/>
          <w:bCs/>
          <w:sz w:val="22"/>
          <w:szCs w:val="22"/>
        </w:rPr>
        <w:t>in the order requested.</w:t>
      </w:r>
      <w:r>
        <w:rPr>
          <w:sz w:val="22"/>
          <w:szCs w:val="22"/>
        </w:rPr>
        <w:t xml:space="preserve">  All lab team members are responsible for the lab, and the grade earned by the lab will be assigned to all team members.</w:t>
      </w:r>
    </w:p>
    <w:p w14:paraId="5EDECA06" w14:textId="77777777" w:rsidR="001108A7" w:rsidRDefault="001108A7">
      <w:pPr>
        <w:pStyle w:val="List"/>
        <w:numPr>
          <w:ilvl w:val="0"/>
          <w:numId w:val="2"/>
        </w:numPr>
        <w:tabs>
          <w:tab w:val="num" w:pos="720"/>
        </w:tabs>
        <w:spacing w:before="120"/>
        <w:rPr>
          <w:sz w:val="22"/>
          <w:szCs w:val="22"/>
        </w:rPr>
      </w:pPr>
      <w:r>
        <w:rPr>
          <w:sz w:val="22"/>
          <w:szCs w:val="22"/>
        </w:rPr>
        <w:t xml:space="preserve">Lab reports are due at the </w:t>
      </w:r>
      <w:r>
        <w:rPr>
          <w:i/>
          <w:iCs/>
          <w:sz w:val="22"/>
          <w:szCs w:val="22"/>
        </w:rPr>
        <w:t>beginning</w:t>
      </w:r>
      <w:r>
        <w:rPr>
          <w:sz w:val="22"/>
          <w:szCs w:val="22"/>
        </w:rPr>
        <w:t xml:space="preserve"> of the next lab.  </w:t>
      </w:r>
      <w:r>
        <w:rPr>
          <w:b/>
          <w:bCs/>
          <w:sz w:val="22"/>
          <w:szCs w:val="22"/>
        </w:rPr>
        <w:t>Labs handed in during lab time will lose 20 points (out of 100)</w:t>
      </w:r>
      <w:r>
        <w:rPr>
          <w:sz w:val="22"/>
          <w:szCs w:val="22"/>
        </w:rPr>
        <w:t xml:space="preserve">, so have your lab ready for submission in advance and </w:t>
      </w:r>
      <w:r w:rsidRPr="003A4BDB">
        <w:rPr>
          <w:b/>
          <w:sz w:val="22"/>
          <w:szCs w:val="22"/>
        </w:rPr>
        <w:t>don’t be late for lab</w:t>
      </w:r>
      <w:r>
        <w:rPr>
          <w:sz w:val="22"/>
          <w:szCs w:val="22"/>
        </w:rPr>
        <w:t xml:space="preserve">.  </w:t>
      </w:r>
      <w:r>
        <w:rPr>
          <w:b/>
          <w:bCs/>
          <w:sz w:val="22"/>
          <w:szCs w:val="22"/>
        </w:rPr>
        <w:t>Labs handed in within 24 hours after lab begins will lose 50 points.</w:t>
      </w:r>
      <w:r>
        <w:rPr>
          <w:sz w:val="22"/>
          <w:szCs w:val="22"/>
        </w:rPr>
        <w:t xml:space="preserve">  Labs handed in more than a day late will earn no credit.  Exceptions to this policy may be announced during the semester.  </w:t>
      </w:r>
    </w:p>
    <w:p w14:paraId="23F928FD" w14:textId="77777777" w:rsidR="001108A7" w:rsidRDefault="001108A7" w:rsidP="00B33DB8">
      <w:pPr>
        <w:pStyle w:val="List"/>
        <w:numPr>
          <w:ilvl w:val="0"/>
          <w:numId w:val="2"/>
        </w:numPr>
        <w:spacing w:before="120"/>
        <w:rPr>
          <w:sz w:val="22"/>
          <w:szCs w:val="22"/>
        </w:rPr>
      </w:pPr>
      <w:r>
        <w:rPr>
          <w:sz w:val="22"/>
          <w:szCs w:val="22"/>
        </w:rPr>
        <w:t>You will work with one or two partners in each lab.  You will have two partners only if an odd number of people are in the lab, and then only one group will have three people.  If you do not finish the lab during lab period, you and your partner(s) can make whatever arrangements you like in order to get together and complete the lab.</w:t>
      </w:r>
    </w:p>
    <w:p w14:paraId="28A63F76" w14:textId="77777777" w:rsidR="00B33DB8" w:rsidRDefault="00B33DB8" w:rsidP="00B33DB8">
      <w:pPr>
        <w:pStyle w:val="List"/>
        <w:numPr>
          <w:ilvl w:val="0"/>
          <w:numId w:val="2"/>
        </w:numPr>
        <w:spacing w:before="120"/>
        <w:rPr>
          <w:sz w:val="22"/>
          <w:szCs w:val="22"/>
        </w:rPr>
      </w:pPr>
      <w:r>
        <w:rPr>
          <w:sz w:val="22"/>
          <w:szCs w:val="22"/>
        </w:rPr>
        <w:lastRenderedPageBreak/>
        <w:t>In general, you will not receive credit for a lab you do not attend, unless you make other arrangements in advance with the instructor.</w:t>
      </w:r>
    </w:p>
    <w:p w14:paraId="0CDD6BA2" w14:textId="77777777" w:rsidR="00B33DB8" w:rsidRDefault="00B33DB8" w:rsidP="00B33DB8">
      <w:pPr>
        <w:pStyle w:val="List"/>
        <w:numPr>
          <w:ilvl w:val="0"/>
          <w:numId w:val="2"/>
        </w:numPr>
        <w:spacing w:before="120"/>
        <w:rPr>
          <w:sz w:val="22"/>
          <w:szCs w:val="22"/>
        </w:rPr>
      </w:pPr>
      <w:r>
        <w:rPr>
          <w:sz w:val="22"/>
          <w:szCs w:val="22"/>
        </w:rPr>
        <w:t>Please be punctual for lab.  If you arrive la</w:t>
      </w:r>
      <w:r w:rsidR="00952B67">
        <w:rPr>
          <w:sz w:val="22"/>
          <w:szCs w:val="22"/>
        </w:rPr>
        <w:t>te, you may end up working alone</w:t>
      </w:r>
      <w:r>
        <w:rPr>
          <w:sz w:val="22"/>
          <w:szCs w:val="22"/>
        </w:rPr>
        <w:t>, putting you at a serious disadvantage.  Arriving late will also result in points off from the lab, at the instructor’s discretion.</w:t>
      </w:r>
    </w:p>
    <w:p w14:paraId="2576F08F" w14:textId="77777777" w:rsidR="001108A7" w:rsidRDefault="001108A7" w:rsidP="00B33DB8">
      <w:pPr>
        <w:pStyle w:val="Heading2"/>
        <w:jc w:val="center"/>
        <w:rPr>
          <w:rFonts w:ascii="Times New Roman" w:hAnsi="Times New Roman" w:cs="Times New Roman"/>
          <w:i w:val="0"/>
          <w:iCs w:val="0"/>
          <w:smallCaps/>
          <w:sz w:val="32"/>
          <w:szCs w:val="32"/>
        </w:rPr>
      </w:pPr>
      <w:r>
        <w:rPr>
          <w:rFonts w:ascii="Times New Roman" w:hAnsi="Times New Roman" w:cs="Times New Roman"/>
          <w:i w:val="0"/>
          <w:iCs w:val="0"/>
          <w:smallCaps/>
          <w:sz w:val="32"/>
          <w:szCs w:val="32"/>
        </w:rPr>
        <w:t>2.  Lab Preparation</w:t>
      </w:r>
    </w:p>
    <w:p w14:paraId="5EF75518" w14:textId="77777777" w:rsidR="001108A7" w:rsidRDefault="001108A7"/>
    <w:p w14:paraId="51886DEF" w14:textId="1A64D128" w:rsidR="001108A7" w:rsidRPr="00F92076" w:rsidRDefault="001108A7">
      <w:pPr>
        <w:pStyle w:val="BodyText2"/>
      </w:pPr>
      <w:r>
        <w:t xml:space="preserve">You should bring to every lab:  </w:t>
      </w:r>
      <w:r w:rsidRPr="00F92076">
        <w:rPr>
          <w:b/>
          <w:bCs/>
        </w:rPr>
        <w:t>both textbooks.</w:t>
      </w:r>
      <w:r>
        <w:rPr>
          <w:b/>
          <w:bCs/>
        </w:rPr>
        <w:t xml:space="preserve">  </w:t>
      </w:r>
    </w:p>
    <w:p w14:paraId="79EE3918" w14:textId="50C6BE39" w:rsidR="001108A7" w:rsidRDefault="001108A7">
      <w:pPr>
        <w:pStyle w:val="BodyText"/>
        <w:spacing w:before="120"/>
        <w:rPr>
          <w:sz w:val="22"/>
          <w:szCs w:val="22"/>
        </w:rPr>
      </w:pPr>
      <w:r>
        <w:rPr>
          <w:sz w:val="22"/>
          <w:szCs w:val="22"/>
        </w:rPr>
        <w:t xml:space="preserve">The remainder of this lab manual contains some helpful information on the software and hardware systems you will be using this semester.  This lab manual should be </w:t>
      </w:r>
      <w:r w:rsidR="007A2BDF">
        <w:rPr>
          <w:sz w:val="22"/>
          <w:szCs w:val="22"/>
        </w:rPr>
        <w:t>available</w:t>
      </w:r>
      <w:r>
        <w:rPr>
          <w:sz w:val="22"/>
          <w:szCs w:val="22"/>
        </w:rPr>
        <w:t xml:space="preserve"> whenever you are logged in and doing work for this course, either in a lab or for a homework assignment or for any other reason.</w:t>
      </w:r>
    </w:p>
    <w:p w14:paraId="431154AA" w14:textId="6D099D68" w:rsidR="001108A7" w:rsidRDefault="001108A7">
      <w:pPr>
        <w:pStyle w:val="BodyText"/>
        <w:spacing w:before="120"/>
        <w:rPr>
          <w:sz w:val="22"/>
          <w:szCs w:val="22"/>
        </w:rPr>
      </w:pPr>
      <w:r>
        <w:rPr>
          <w:sz w:val="22"/>
          <w:szCs w:val="22"/>
        </w:rPr>
        <w:t>The next section contains information on how to do your CSIS-110 work on a PC that is located in a compu</w:t>
      </w:r>
      <w:r w:rsidR="00952B67">
        <w:rPr>
          <w:sz w:val="22"/>
          <w:szCs w:val="22"/>
        </w:rPr>
        <w:t>ter science lab (RB306</w:t>
      </w:r>
      <w:r w:rsidR="00013BDC">
        <w:rPr>
          <w:sz w:val="22"/>
          <w:szCs w:val="22"/>
        </w:rPr>
        <w:t xml:space="preserve">, </w:t>
      </w:r>
      <w:r w:rsidR="008F0667">
        <w:rPr>
          <w:sz w:val="22"/>
          <w:szCs w:val="22"/>
        </w:rPr>
        <w:t>RB304</w:t>
      </w:r>
      <w:r w:rsidR="00013BDC">
        <w:rPr>
          <w:sz w:val="22"/>
          <w:szCs w:val="22"/>
        </w:rPr>
        <w:t>, RB330</w:t>
      </w:r>
      <w:r>
        <w:rPr>
          <w:sz w:val="22"/>
          <w:szCs w:val="22"/>
        </w:rPr>
        <w:t>, or RB350 (“The Open Lab”, where you can work anytime)</w:t>
      </w:r>
      <w:r w:rsidR="00BC5212">
        <w:rPr>
          <w:sz w:val="22"/>
          <w:szCs w:val="22"/>
        </w:rPr>
        <w:t>)</w:t>
      </w:r>
      <w:r>
        <w:rPr>
          <w:sz w:val="22"/>
          <w:szCs w:val="22"/>
        </w:rPr>
        <w:t xml:space="preserve">.  These PCs are all part of the </w:t>
      </w:r>
      <w:r w:rsidR="008F0667">
        <w:rPr>
          <w:sz w:val="22"/>
          <w:szCs w:val="22"/>
        </w:rPr>
        <w:t>Siena</w:t>
      </w:r>
      <w:r>
        <w:rPr>
          <w:sz w:val="22"/>
          <w:szCs w:val="22"/>
        </w:rPr>
        <w:t xml:space="preserve"> network, called </w:t>
      </w:r>
      <w:r w:rsidR="008F0667">
        <w:rPr>
          <w:sz w:val="22"/>
          <w:szCs w:val="22"/>
        </w:rPr>
        <w:t>SienaServices</w:t>
      </w:r>
      <w:r>
        <w:rPr>
          <w:sz w:val="22"/>
          <w:szCs w:val="22"/>
        </w:rPr>
        <w:t xml:space="preserve">.  </w:t>
      </w:r>
    </w:p>
    <w:p w14:paraId="48CA1133" w14:textId="77777777" w:rsidR="001108A7" w:rsidRDefault="001108A7">
      <w:pPr>
        <w:pStyle w:val="BodyText"/>
        <w:spacing w:before="120"/>
        <w:rPr>
          <w:sz w:val="22"/>
          <w:szCs w:val="22"/>
        </w:rPr>
      </w:pPr>
      <w:r>
        <w:rPr>
          <w:sz w:val="22"/>
          <w:szCs w:val="22"/>
        </w:rPr>
        <w:t>There are two kinds of activities you will be doing in labs: one involves some software that exists only on the PCs in the computer science labs (</w:t>
      </w:r>
      <w:r w:rsidR="00013BDC">
        <w:rPr>
          <w:sz w:val="22"/>
          <w:szCs w:val="22"/>
        </w:rPr>
        <w:t xml:space="preserve">RB304, </w:t>
      </w:r>
      <w:r>
        <w:rPr>
          <w:sz w:val="22"/>
          <w:szCs w:val="22"/>
        </w:rPr>
        <w:t>RB306, RB330, and RB350). You cannot do that work anywhere else.  These activities will usually be completed during lab time, so there should be no need to worry about them outside of the CS Lab.</w:t>
      </w:r>
    </w:p>
    <w:p w14:paraId="0B02BD5A" w14:textId="220A26C0" w:rsidR="001108A7" w:rsidRDefault="001108A7">
      <w:pPr>
        <w:pStyle w:val="BodyText"/>
        <w:spacing w:before="120"/>
        <w:rPr>
          <w:sz w:val="22"/>
          <w:szCs w:val="22"/>
        </w:rPr>
      </w:pPr>
      <w:r>
        <w:rPr>
          <w:sz w:val="22"/>
          <w:szCs w:val="22"/>
        </w:rPr>
        <w:t>The other kind of activity can be don</w:t>
      </w:r>
      <w:r w:rsidR="003A4BDB">
        <w:rPr>
          <w:sz w:val="22"/>
          <w:szCs w:val="22"/>
        </w:rPr>
        <w:t>e from anywhere on the Internet;</w:t>
      </w:r>
      <w:r>
        <w:rPr>
          <w:sz w:val="22"/>
          <w:szCs w:val="22"/>
        </w:rPr>
        <w:t xml:space="preserve"> so what you don’t finish during the two hours of lab</w:t>
      </w:r>
      <w:r w:rsidR="003A4BDB">
        <w:rPr>
          <w:sz w:val="22"/>
          <w:szCs w:val="22"/>
        </w:rPr>
        <w:t>,</w:t>
      </w:r>
      <w:r>
        <w:rPr>
          <w:sz w:val="22"/>
          <w:szCs w:val="22"/>
        </w:rPr>
        <w:t xml:space="preserve"> can be finished later.  One place to finish it is the Computer Science open lab, RB350, which is always open and has all th</w:t>
      </w:r>
      <w:r w:rsidR="00013BDC">
        <w:rPr>
          <w:sz w:val="22"/>
          <w:szCs w:val="22"/>
        </w:rPr>
        <w:t>e software that you use</w:t>
      </w:r>
      <w:r w:rsidR="00B20E4E">
        <w:rPr>
          <w:sz w:val="22"/>
          <w:szCs w:val="22"/>
        </w:rPr>
        <w:t xml:space="preserve"> in RB304, RB306 and RB330.  RB</w:t>
      </w:r>
      <w:r w:rsidR="00013BDC">
        <w:rPr>
          <w:sz w:val="22"/>
          <w:szCs w:val="22"/>
        </w:rPr>
        <w:t>304, RB306</w:t>
      </w:r>
      <w:r w:rsidR="005E479B">
        <w:rPr>
          <w:sz w:val="22"/>
          <w:szCs w:val="22"/>
        </w:rPr>
        <w:t>,</w:t>
      </w:r>
      <w:r>
        <w:rPr>
          <w:sz w:val="22"/>
          <w:szCs w:val="22"/>
        </w:rPr>
        <w:t xml:space="preserve"> </w:t>
      </w:r>
      <w:r w:rsidR="00013BDC">
        <w:rPr>
          <w:sz w:val="22"/>
          <w:szCs w:val="22"/>
        </w:rPr>
        <w:t>and RB330</w:t>
      </w:r>
      <w:r w:rsidR="003A4BDB">
        <w:rPr>
          <w:sz w:val="22"/>
          <w:szCs w:val="22"/>
        </w:rPr>
        <w:t xml:space="preserve"> are </w:t>
      </w:r>
      <w:r>
        <w:rPr>
          <w:sz w:val="22"/>
          <w:szCs w:val="22"/>
        </w:rPr>
        <w:t>also available when labs are not scheduled. The other option is from somewhere else, either on-campus or off (see Section 4).</w:t>
      </w:r>
    </w:p>
    <w:p w14:paraId="0326E7C9" w14:textId="77777777" w:rsidR="001108A7" w:rsidRDefault="001108A7" w:rsidP="00C5031B">
      <w:pPr>
        <w:pStyle w:val="Heading2"/>
        <w:numPr>
          <w:ilvl w:val="0"/>
          <w:numId w:val="41"/>
        </w:numPr>
        <w:jc w:val="center"/>
        <w:rPr>
          <w:rFonts w:ascii="Times New Roman" w:hAnsi="Times New Roman" w:cs="Times New Roman"/>
          <w:i w:val="0"/>
          <w:iCs w:val="0"/>
          <w:sz w:val="32"/>
          <w:szCs w:val="32"/>
        </w:rPr>
      </w:pPr>
      <w:r>
        <w:rPr>
          <w:rFonts w:ascii="Times New Roman" w:hAnsi="Times New Roman" w:cs="Times New Roman"/>
          <w:i w:val="0"/>
          <w:iCs w:val="0"/>
          <w:sz w:val="32"/>
          <w:szCs w:val="32"/>
        </w:rPr>
        <w:t>Working i</w:t>
      </w:r>
      <w:r w:rsidR="00013BDC">
        <w:rPr>
          <w:rFonts w:ascii="Times New Roman" w:hAnsi="Times New Roman" w:cs="Times New Roman"/>
          <w:i w:val="0"/>
          <w:iCs w:val="0"/>
          <w:sz w:val="32"/>
          <w:szCs w:val="32"/>
        </w:rPr>
        <w:t>n the CS Lab Rooms (RB304, RB306</w:t>
      </w:r>
      <w:r w:rsidR="00B3144F">
        <w:rPr>
          <w:rFonts w:ascii="Times New Roman" w:hAnsi="Times New Roman" w:cs="Times New Roman"/>
          <w:i w:val="0"/>
          <w:iCs w:val="0"/>
          <w:sz w:val="32"/>
          <w:szCs w:val="32"/>
        </w:rPr>
        <w:t xml:space="preserve">, </w:t>
      </w:r>
      <w:r w:rsidR="00013BDC">
        <w:rPr>
          <w:rFonts w:ascii="Times New Roman" w:hAnsi="Times New Roman" w:cs="Times New Roman"/>
          <w:i w:val="0"/>
          <w:iCs w:val="0"/>
          <w:sz w:val="32"/>
          <w:szCs w:val="32"/>
        </w:rPr>
        <w:t xml:space="preserve">RB330, </w:t>
      </w:r>
      <w:r w:rsidR="00B3144F">
        <w:rPr>
          <w:rFonts w:ascii="Times New Roman" w:hAnsi="Times New Roman" w:cs="Times New Roman"/>
          <w:i w:val="0"/>
          <w:iCs w:val="0"/>
          <w:sz w:val="32"/>
          <w:szCs w:val="32"/>
        </w:rPr>
        <w:t>RB350</w:t>
      </w:r>
      <w:r>
        <w:rPr>
          <w:rFonts w:ascii="Times New Roman" w:hAnsi="Times New Roman" w:cs="Times New Roman"/>
          <w:i w:val="0"/>
          <w:iCs w:val="0"/>
          <w:sz w:val="32"/>
          <w:szCs w:val="32"/>
        </w:rPr>
        <w:t>)</w:t>
      </w:r>
    </w:p>
    <w:p w14:paraId="0696C571" w14:textId="77777777" w:rsidR="001108A7" w:rsidRPr="00066CD0" w:rsidRDefault="001108A7" w:rsidP="00066CD0"/>
    <w:p w14:paraId="6121351A" w14:textId="77777777" w:rsidR="001108A7" w:rsidRPr="00066CD0" w:rsidRDefault="001108A7" w:rsidP="00066CD0">
      <w:pPr>
        <w:ind w:left="630" w:hanging="630"/>
        <w:rPr>
          <w:b/>
          <w:bCs/>
          <w:sz w:val="28"/>
          <w:szCs w:val="28"/>
        </w:rPr>
      </w:pPr>
      <w:r>
        <w:rPr>
          <w:b/>
          <w:bCs/>
          <w:sz w:val="28"/>
          <w:szCs w:val="28"/>
        </w:rPr>
        <w:t xml:space="preserve">Logging </w:t>
      </w:r>
      <w:r w:rsidR="00E271E5">
        <w:rPr>
          <w:b/>
          <w:bCs/>
          <w:sz w:val="28"/>
          <w:szCs w:val="28"/>
        </w:rPr>
        <w:t xml:space="preserve">in/logging out </w:t>
      </w:r>
    </w:p>
    <w:p w14:paraId="51FF07FE" w14:textId="77777777" w:rsidR="001108A7" w:rsidRDefault="001108A7" w:rsidP="009C6D01"/>
    <w:p w14:paraId="3FE278DC" w14:textId="77777777" w:rsidR="001108A7" w:rsidRDefault="001108A7" w:rsidP="00066CD0">
      <w:pPr>
        <w:pStyle w:val="BodyTextIndent3"/>
        <w:ind w:left="630"/>
      </w:pPr>
      <w:r>
        <w:t>IMPORTANT:  When we ask you to “click” the mouse, we mean click the LEFT mouse button unless otherwise specified.  When we ask you to type something, we often put it in quotes.  You should not type these quotes.</w:t>
      </w:r>
    </w:p>
    <w:p w14:paraId="6E4364BD" w14:textId="77777777" w:rsidR="001108A7" w:rsidRDefault="001108A7" w:rsidP="0098259B">
      <w:pPr>
        <w:pStyle w:val="BodyTextIndent3"/>
        <w:ind w:left="630" w:hanging="270"/>
        <w:rPr>
          <w:b/>
          <w:bCs/>
        </w:rPr>
      </w:pPr>
    </w:p>
    <w:p w14:paraId="2A7C982E" w14:textId="77777777" w:rsidR="001108A7" w:rsidRDefault="001108A7" w:rsidP="002D434D">
      <w:pPr>
        <w:pStyle w:val="BodyTextIndent3"/>
        <w:ind w:left="630" w:hanging="270"/>
      </w:pPr>
      <w:r>
        <w:rPr>
          <w:b/>
          <w:bCs/>
        </w:rPr>
        <w:t>Logging in:</w:t>
      </w:r>
    </w:p>
    <w:p w14:paraId="08E6D762" w14:textId="15B59090" w:rsidR="001108A7" w:rsidRDefault="001108A7" w:rsidP="00066CD0">
      <w:pPr>
        <w:numPr>
          <w:ilvl w:val="0"/>
          <w:numId w:val="23"/>
        </w:numPr>
        <w:rPr>
          <w:sz w:val="22"/>
          <w:szCs w:val="22"/>
        </w:rPr>
      </w:pPr>
      <w:r>
        <w:rPr>
          <w:sz w:val="22"/>
          <w:szCs w:val="22"/>
        </w:rPr>
        <w:t>If the computer or monitor (another name for the screen) is turned off, then turn it on.  If you get a screen asking you to c</w:t>
      </w:r>
      <w:r w:rsidR="007E4568">
        <w:rPr>
          <w:sz w:val="22"/>
          <w:szCs w:val="22"/>
        </w:rPr>
        <w:t>hoose between Linux and Windows</w:t>
      </w:r>
      <w:r>
        <w:rPr>
          <w:sz w:val="22"/>
          <w:szCs w:val="22"/>
        </w:rPr>
        <w:t xml:space="preserve">, select the Windows option and press &lt;enter&gt; (or just wait, and it will start automatically).  </w:t>
      </w:r>
    </w:p>
    <w:p w14:paraId="1AE186B2" w14:textId="77777777" w:rsidR="001108A7" w:rsidRDefault="001108A7" w:rsidP="00066CD0">
      <w:pPr>
        <w:numPr>
          <w:ilvl w:val="0"/>
          <w:numId w:val="23"/>
        </w:numPr>
        <w:rPr>
          <w:sz w:val="22"/>
          <w:szCs w:val="22"/>
        </w:rPr>
      </w:pPr>
      <w:r>
        <w:rPr>
          <w:sz w:val="22"/>
          <w:szCs w:val="22"/>
        </w:rPr>
        <w:t xml:space="preserve">When the computer is running normally, it will present you with a screen that says “Press </w:t>
      </w:r>
      <w:r>
        <w:rPr>
          <w:b/>
          <w:bCs/>
          <w:sz w:val="22"/>
          <w:szCs w:val="22"/>
        </w:rPr>
        <w:t>ctrl+alt+delete</w:t>
      </w:r>
      <w:r>
        <w:rPr>
          <w:sz w:val="22"/>
          <w:szCs w:val="22"/>
        </w:rPr>
        <w:t xml:space="preserve"> to log on”.  That means you hold down the “ctrl” and “alt” keys while pressing the “delete” key.  Then you release all three keys.  To login to the computer, you need to fill in two blank spots at this point:  The top line should contain your </w:t>
      </w:r>
      <w:r w:rsidRPr="00066CD0">
        <w:rPr>
          <w:b/>
          <w:bCs/>
          <w:sz w:val="22"/>
          <w:szCs w:val="22"/>
        </w:rPr>
        <w:t>login name</w:t>
      </w:r>
      <w:r>
        <w:rPr>
          <w:sz w:val="22"/>
          <w:szCs w:val="22"/>
        </w:rPr>
        <w:t>, which is the same login name you use elsewhere on campus.</w:t>
      </w:r>
      <w:r>
        <w:rPr>
          <w:b/>
          <w:bCs/>
          <w:sz w:val="22"/>
          <w:szCs w:val="22"/>
        </w:rPr>
        <w:t xml:space="preserve">  </w:t>
      </w:r>
    </w:p>
    <w:p w14:paraId="58F92810" w14:textId="77777777" w:rsidR="001108A7" w:rsidRDefault="001108A7" w:rsidP="00066CD0">
      <w:pPr>
        <w:numPr>
          <w:ilvl w:val="0"/>
          <w:numId w:val="23"/>
        </w:numPr>
        <w:rPr>
          <w:sz w:val="22"/>
          <w:szCs w:val="22"/>
        </w:rPr>
      </w:pPr>
      <w:r>
        <w:rPr>
          <w:sz w:val="22"/>
          <w:szCs w:val="22"/>
        </w:rPr>
        <w:t xml:space="preserve">In the bottom blank, type your password. </w:t>
      </w:r>
      <w:r w:rsidR="00E72E91">
        <w:rPr>
          <w:sz w:val="22"/>
          <w:szCs w:val="22"/>
        </w:rPr>
        <w:t>This is your SienaServices password</w:t>
      </w:r>
      <w:r>
        <w:rPr>
          <w:sz w:val="22"/>
          <w:szCs w:val="22"/>
        </w:rPr>
        <w:t>.</w:t>
      </w:r>
    </w:p>
    <w:p w14:paraId="6982E000" w14:textId="77777777" w:rsidR="001108A7" w:rsidRDefault="001108A7" w:rsidP="00066CD0">
      <w:pPr>
        <w:numPr>
          <w:ilvl w:val="0"/>
          <w:numId w:val="23"/>
        </w:numPr>
        <w:rPr>
          <w:sz w:val="22"/>
          <w:szCs w:val="22"/>
        </w:rPr>
      </w:pPr>
      <w:r>
        <w:rPr>
          <w:sz w:val="22"/>
          <w:szCs w:val="22"/>
        </w:rPr>
        <w:t>Once the two boxes contain the right information, simply click the “OK” button on the screen (using the mouse) or press the “Enter” key on the keyboard.</w:t>
      </w:r>
    </w:p>
    <w:p w14:paraId="5CD8594F" w14:textId="77777777" w:rsidR="001108A7" w:rsidRDefault="001108A7" w:rsidP="0098259B">
      <w:pPr>
        <w:pStyle w:val="List"/>
        <w:numPr>
          <w:ilvl w:val="0"/>
          <w:numId w:val="23"/>
        </w:numPr>
        <w:spacing w:before="120" w:after="120"/>
        <w:rPr>
          <w:sz w:val="22"/>
          <w:szCs w:val="22"/>
        </w:rPr>
      </w:pPr>
      <w:r>
        <w:rPr>
          <w:sz w:val="22"/>
          <w:szCs w:val="22"/>
        </w:rPr>
        <w:t>At this point you are logged in to the computer in front of you, which is an IBM PC-compatible.  To use this computer, you communicate with it</w:t>
      </w:r>
      <w:r w:rsidR="003A4BDB">
        <w:rPr>
          <w:sz w:val="22"/>
          <w:szCs w:val="22"/>
        </w:rPr>
        <w:t xml:space="preserve"> using a program called Windows</w:t>
      </w:r>
      <w:r>
        <w:rPr>
          <w:sz w:val="22"/>
          <w:szCs w:val="22"/>
        </w:rPr>
        <w:t xml:space="preserve">, the computer’s operating system.  </w:t>
      </w:r>
    </w:p>
    <w:p w14:paraId="72E70875" w14:textId="77777777" w:rsidR="001108A7" w:rsidRDefault="001108A7" w:rsidP="0098259B">
      <w:pPr>
        <w:pStyle w:val="List"/>
        <w:spacing w:before="120" w:after="120"/>
        <w:ind w:left="720"/>
        <w:rPr>
          <w:sz w:val="22"/>
          <w:szCs w:val="22"/>
        </w:rPr>
      </w:pPr>
      <w:r w:rsidRPr="0098259B">
        <w:rPr>
          <w:b/>
          <w:bCs/>
          <w:sz w:val="22"/>
          <w:szCs w:val="22"/>
        </w:rPr>
        <w:lastRenderedPageBreak/>
        <w:t>Logging out</w:t>
      </w:r>
      <w:r w:rsidRPr="0098259B">
        <w:rPr>
          <w:sz w:val="22"/>
          <w:szCs w:val="22"/>
        </w:rPr>
        <w:t xml:space="preserve">: </w:t>
      </w:r>
    </w:p>
    <w:p w14:paraId="243C6BC3" w14:textId="292F2CFE" w:rsidR="001108A7" w:rsidRDefault="001108A7" w:rsidP="0098259B">
      <w:pPr>
        <w:pStyle w:val="List"/>
        <w:spacing w:before="120" w:after="120"/>
        <w:ind w:left="720"/>
        <w:rPr>
          <w:sz w:val="22"/>
          <w:szCs w:val="22"/>
        </w:rPr>
      </w:pPr>
      <w:r>
        <w:rPr>
          <w:b/>
          <w:bCs/>
          <w:sz w:val="22"/>
          <w:szCs w:val="22"/>
        </w:rPr>
        <w:tab/>
      </w:r>
      <w:r>
        <w:rPr>
          <w:sz w:val="22"/>
          <w:szCs w:val="22"/>
        </w:rPr>
        <w:t xml:space="preserve">First, make sure you have properly exited any programs you were using.  Then, click on the Windows icon in the lower left corner of the screen, </w:t>
      </w:r>
      <w:r w:rsidR="007E4568">
        <w:rPr>
          <w:sz w:val="22"/>
          <w:szCs w:val="22"/>
        </w:rPr>
        <w:t xml:space="preserve">then </w:t>
      </w:r>
      <w:r>
        <w:rPr>
          <w:sz w:val="22"/>
          <w:szCs w:val="22"/>
        </w:rPr>
        <w:t xml:space="preserve">click </w:t>
      </w:r>
      <w:r w:rsidR="007E4568">
        <w:rPr>
          <w:sz w:val="22"/>
          <w:szCs w:val="22"/>
        </w:rPr>
        <w:t>on your name, then select the “Sign out</w:t>
      </w:r>
      <w:r>
        <w:rPr>
          <w:sz w:val="22"/>
          <w:szCs w:val="22"/>
        </w:rPr>
        <w:t xml:space="preserve">” option.  Do </w:t>
      </w:r>
      <w:r>
        <w:rPr>
          <w:b/>
          <w:bCs/>
          <w:sz w:val="22"/>
          <w:szCs w:val="22"/>
        </w:rPr>
        <w:t>not</w:t>
      </w:r>
      <w:r>
        <w:rPr>
          <w:sz w:val="22"/>
          <w:szCs w:val="22"/>
        </w:rPr>
        <w:t xml:space="preserve"> turn the computer or the monitor off.</w:t>
      </w:r>
    </w:p>
    <w:p w14:paraId="3CFEEA09" w14:textId="77777777" w:rsidR="001108A7" w:rsidRPr="009D08C5" w:rsidRDefault="001108A7" w:rsidP="00C5031B">
      <w:pPr>
        <w:pStyle w:val="List"/>
        <w:spacing w:before="120" w:after="120"/>
        <w:ind w:left="0" w:firstLine="0"/>
        <w:rPr>
          <w:sz w:val="22"/>
          <w:szCs w:val="22"/>
        </w:rPr>
      </w:pPr>
    </w:p>
    <w:p w14:paraId="1A653F14" w14:textId="77777777" w:rsidR="001108A7" w:rsidRDefault="001108A7" w:rsidP="0098259B">
      <w:pPr>
        <w:pStyle w:val="Heading2"/>
        <w:ind w:left="720" w:hanging="360"/>
        <w:jc w:val="center"/>
        <w:rPr>
          <w:rFonts w:ascii="Times New Roman" w:hAnsi="Times New Roman" w:cs="Times New Roman"/>
          <w:i w:val="0"/>
          <w:iCs w:val="0"/>
          <w:smallCaps/>
          <w:sz w:val="32"/>
          <w:szCs w:val="32"/>
        </w:rPr>
      </w:pPr>
      <w:r>
        <w:rPr>
          <w:rFonts w:ascii="Times New Roman" w:hAnsi="Times New Roman" w:cs="Times New Roman"/>
          <w:i w:val="0"/>
          <w:iCs w:val="0"/>
          <w:sz w:val="32"/>
          <w:szCs w:val="32"/>
        </w:rPr>
        <w:t>4.  Working Outside of the CS Lab Rooms</w:t>
      </w:r>
    </w:p>
    <w:p w14:paraId="393193A5" w14:textId="77777777" w:rsidR="001108A7" w:rsidRDefault="001108A7" w:rsidP="002F4409">
      <w:pPr>
        <w:pStyle w:val="BodyText"/>
        <w:spacing w:before="120"/>
        <w:ind w:left="360"/>
        <w:rPr>
          <w:sz w:val="22"/>
          <w:szCs w:val="22"/>
        </w:rPr>
      </w:pPr>
      <w:r>
        <w:rPr>
          <w:sz w:val="22"/>
          <w:szCs w:val="22"/>
        </w:rPr>
        <w:t xml:space="preserve">Note that the RB350 lab is always open (except sometimes over breaks), so you don’t really need to have any other place to work.  But if you like, much of your work can be done from anywhere on the </w:t>
      </w:r>
      <w:r w:rsidR="005E393A">
        <w:rPr>
          <w:sz w:val="22"/>
          <w:szCs w:val="22"/>
        </w:rPr>
        <w:t>Internet</w:t>
      </w:r>
      <w:r>
        <w:rPr>
          <w:sz w:val="22"/>
          <w:szCs w:val="22"/>
        </w:rPr>
        <w:t>, unless it involves special software that we only have in the CS labs.  For things like Alice or Python programming, or writing answers to lab or homework questions that you want to save online, you can access your information from anywhere if you have the right software.  Here are instructions on how to do all this from outside the 3</w:t>
      </w:r>
      <w:r>
        <w:rPr>
          <w:sz w:val="22"/>
          <w:szCs w:val="22"/>
          <w:vertAlign w:val="superscript"/>
        </w:rPr>
        <w:t>rd</w:t>
      </w:r>
      <w:r>
        <w:rPr>
          <w:sz w:val="22"/>
          <w:szCs w:val="22"/>
        </w:rPr>
        <w:t xml:space="preserve"> floor of Roger Bacon Hall:</w:t>
      </w:r>
    </w:p>
    <w:p w14:paraId="3DF9EF51" w14:textId="77777777" w:rsidR="001108A7" w:rsidRDefault="001108A7" w:rsidP="0098259B">
      <w:pPr>
        <w:pStyle w:val="List"/>
        <w:numPr>
          <w:ilvl w:val="0"/>
          <w:numId w:val="21"/>
        </w:numPr>
        <w:spacing w:before="120" w:after="120"/>
        <w:rPr>
          <w:sz w:val="22"/>
          <w:szCs w:val="22"/>
        </w:rPr>
      </w:pPr>
      <w:r>
        <w:rPr>
          <w:b/>
          <w:bCs/>
          <w:sz w:val="22"/>
          <w:szCs w:val="22"/>
        </w:rPr>
        <w:t>Logging in</w:t>
      </w:r>
      <w:r>
        <w:rPr>
          <w:sz w:val="22"/>
          <w:szCs w:val="22"/>
        </w:rPr>
        <w:t xml:space="preserve">:  This of course depends on where you are.  We assume that you’ve got this covered.  You could be in your room, or in the library, or at an Internet café in Tasmania.  Just get logged in somehow.  </w:t>
      </w:r>
    </w:p>
    <w:p w14:paraId="2862D2A3" w14:textId="0522FA22" w:rsidR="001108A7" w:rsidRPr="00692E42" w:rsidRDefault="005E393A" w:rsidP="00692E42">
      <w:pPr>
        <w:pStyle w:val="List"/>
        <w:numPr>
          <w:ilvl w:val="0"/>
          <w:numId w:val="21"/>
        </w:numPr>
        <w:spacing w:before="120" w:after="120"/>
        <w:rPr>
          <w:sz w:val="22"/>
          <w:szCs w:val="22"/>
        </w:rPr>
      </w:pPr>
      <w:r>
        <w:rPr>
          <w:b/>
          <w:bCs/>
          <w:sz w:val="22"/>
          <w:szCs w:val="22"/>
        </w:rPr>
        <w:t>Remot</w:t>
      </w:r>
      <w:r w:rsidR="00A3558B">
        <w:rPr>
          <w:b/>
          <w:bCs/>
          <w:sz w:val="22"/>
          <w:szCs w:val="22"/>
        </w:rPr>
        <w:t>e Access to</w:t>
      </w:r>
      <w:r w:rsidR="001108A7">
        <w:rPr>
          <w:b/>
          <w:bCs/>
          <w:sz w:val="22"/>
          <w:szCs w:val="22"/>
        </w:rPr>
        <w:t xml:space="preserve"> your files</w:t>
      </w:r>
      <w:r w:rsidR="001108A7">
        <w:rPr>
          <w:sz w:val="22"/>
          <w:szCs w:val="22"/>
        </w:rPr>
        <w:t>:  This is the main difference:  when you log in</w:t>
      </w:r>
      <w:r w:rsidR="00D073E2">
        <w:rPr>
          <w:sz w:val="22"/>
          <w:szCs w:val="22"/>
        </w:rPr>
        <w:t xml:space="preserve"> from your own computer or from off-campus</w:t>
      </w:r>
      <w:r w:rsidR="001108A7">
        <w:rPr>
          <w:sz w:val="22"/>
          <w:szCs w:val="22"/>
        </w:rPr>
        <w:t xml:space="preserve">, you </w:t>
      </w:r>
      <w:r w:rsidR="00D073E2">
        <w:rPr>
          <w:sz w:val="22"/>
          <w:szCs w:val="22"/>
        </w:rPr>
        <w:t>may</w:t>
      </w:r>
      <w:r w:rsidR="001108A7">
        <w:rPr>
          <w:sz w:val="22"/>
          <w:szCs w:val="22"/>
        </w:rPr>
        <w:t xml:space="preserve"> not have your network data folder available like you do on the 3</w:t>
      </w:r>
      <w:r w:rsidR="001108A7" w:rsidRPr="00A1747E">
        <w:rPr>
          <w:sz w:val="22"/>
          <w:szCs w:val="22"/>
          <w:vertAlign w:val="superscript"/>
        </w:rPr>
        <w:t>rd</w:t>
      </w:r>
      <w:r w:rsidR="001108A7">
        <w:rPr>
          <w:sz w:val="22"/>
          <w:szCs w:val="22"/>
        </w:rPr>
        <w:t xml:space="preserve"> floor of Roger Bacon Hall</w:t>
      </w:r>
      <w:r w:rsidR="00D073E2">
        <w:rPr>
          <w:sz w:val="22"/>
          <w:szCs w:val="22"/>
        </w:rPr>
        <w:t xml:space="preserve"> and elsewhere on campus</w:t>
      </w:r>
      <w:r w:rsidR="001108A7">
        <w:rPr>
          <w:sz w:val="22"/>
          <w:szCs w:val="22"/>
        </w:rPr>
        <w:t xml:space="preserve">.  To make it available, you need to install some software to make this work.  </w:t>
      </w:r>
      <w:r w:rsidR="00000692">
        <w:rPr>
          <w:sz w:val="22"/>
          <w:szCs w:val="22"/>
        </w:rPr>
        <w:t>Through the wonders of WinSCP, a file transfer program, you can download your files from one network to another, or to a local machine.  T</w:t>
      </w:r>
      <w:r w:rsidR="001108A7">
        <w:rPr>
          <w:sz w:val="22"/>
          <w:szCs w:val="22"/>
        </w:rPr>
        <w:t>he</w:t>
      </w:r>
      <w:r w:rsidR="00000692">
        <w:rPr>
          <w:sz w:val="22"/>
          <w:szCs w:val="22"/>
        </w:rPr>
        <w:t xml:space="preserve">re is a link to the WinSCP site </w:t>
      </w:r>
      <w:r w:rsidR="00952B67">
        <w:rPr>
          <w:sz w:val="22"/>
          <w:szCs w:val="22"/>
        </w:rPr>
        <w:t>at the following link</w:t>
      </w:r>
      <w:r w:rsidR="00000692">
        <w:rPr>
          <w:sz w:val="22"/>
          <w:szCs w:val="22"/>
        </w:rPr>
        <w:t>, with</w:t>
      </w:r>
      <w:r w:rsidR="001108A7">
        <w:rPr>
          <w:sz w:val="22"/>
          <w:szCs w:val="22"/>
        </w:rPr>
        <w:t xml:space="preserve"> instructions </w:t>
      </w:r>
      <w:r w:rsidR="00000692">
        <w:rPr>
          <w:sz w:val="22"/>
          <w:szCs w:val="22"/>
        </w:rPr>
        <w:t>on the settings to use:</w:t>
      </w:r>
      <w:r w:rsidR="00692E42">
        <w:rPr>
          <w:sz w:val="22"/>
          <w:szCs w:val="22"/>
        </w:rPr>
        <w:t xml:space="preserve">  </w:t>
      </w:r>
      <w:r w:rsidR="00000692" w:rsidRPr="00692E42">
        <w:rPr>
          <w:sz w:val="22"/>
          <w:szCs w:val="22"/>
        </w:rPr>
        <w:t xml:space="preserve"> </w:t>
      </w:r>
      <w:hyperlink r:id="rId8" w:history="1">
        <w:r w:rsidR="001108A7" w:rsidRPr="00692E42">
          <w:rPr>
            <w:rStyle w:val="Hyperlink"/>
            <w:sz w:val="22"/>
            <w:szCs w:val="22"/>
          </w:rPr>
          <w:t>http://www.cs.siena.edu/Help_Pages/Accessing_Files_Remotely.php</w:t>
        </w:r>
      </w:hyperlink>
      <w:r w:rsidR="001108A7" w:rsidRPr="00692E42">
        <w:rPr>
          <w:sz w:val="22"/>
          <w:szCs w:val="22"/>
        </w:rPr>
        <w:t xml:space="preserve"> </w:t>
      </w:r>
    </w:p>
    <w:p w14:paraId="7237727B" w14:textId="77777777" w:rsidR="00692E42" w:rsidRDefault="00692E42" w:rsidP="00000692">
      <w:pPr>
        <w:pStyle w:val="List"/>
        <w:spacing w:before="120" w:after="120"/>
        <w:ind w:left="720" w:firstLine="0"/>
        <w:rPr>
          <w:sz w:val="22"/>
          <w:szCs w:val="22"/>
        </w:rPr>
      </w:pPr>
      <w:r w:rsidRPr="00692E42">
        <w:rPr>
          <w:noProof/>
          <w:sz w:val="22"/>
          <w:szCs w:val="22"/>
        </w:rPr>
        <w:drawing>
          <wp:anchor distT="0" distB="0" distL="114300" distR="114300" simplePos="0" relativeHeight="251673600" behindDoc="0" locked="0" layoutInCell="1" allowOverlap="1" wp14:anchorId="7E3ABF32" wp14:editId="2EC5D4C8">
            <wp:simplePos x="0" y="0"/>
            <wp:positionH relativeFrom="column">
              <wp:posOffset>2296160</wp:posOffset>
            </wp:positionH>
            <wp:positionV relativeFrom="paragraph">
              <wp:posOffset>177800</wp:posOffset>
            </wp:positionV>
            <wp:extent cx="4356735" cy="3693160"/>
            <wp:effectExtent l="0" t="0" r="0" b="0"/>
            <wp:wrapTight wrapText="bothSides">
              <wp:wrapPolygon edited="0">
                <wp:start x="0" y="0"/>
                <wp:lineTo x="0" y="21392"/>
                <wp:lineTo x="21534" y="21392"/>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6735" cy="36931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542FCC86" w14:textId="48B98A53" w:rsidR="00692E42" w:rsidRDefault="00A3558B" w:rsidP="00000692">
      <w:pPr>
        <w:pStyle w:val="List"/>
        <w:spacing w:before="120" w:after="120"/>
        <w:ind w:left="720" w:firstLine="0"/>
        <w:rPr>
          <w:sz w:val="22"/>
          <w:szCs w:val="22"/>
        </w:rPr>
      </w:pPr>
      <w:r>
        <w:rPr>
          <w:sz w:val="22"/>
          <w:szCs w:val="22"/>
        </w:rPr>
        <w:t>WinSCP only works on Windows-based machines;</w:t>
      </w:r>
      <w:r w:rsidR="00692E42">
        <w:rPr>
          <w:sz w:val="22"/>
          <w:szCs w:val="22"/>
        </w:rPr>
        <w:t xml:space="preserve"> for Mac users, there is the program Cyberduck that allows you to copy your files back and forth between your local computer and the network drive.  </w:t>
      </w:r>
    </w:p>
    <w:p w14:paraId="0003F25D" w14:textId="31C948C5" w:rsidR="00692E42" w:rsidRDefault="00692E42" w:rsidP="00F85188">
      <w:pPr>
        <w:pStyle w:val="List"/>
        <w:spacing w:before="120" w:after="120"/>
        <w:ind w:left="720" w:firstLine="0"/>
        <w:rPr>
          <w:sz w:val="22"/>
          <w:szCs w:val="22"/>
        </w:rPr>
      </w:pPr>
      <w:r>
        <w:rPr>
          <w:sz w:val="22"/>
          <w:szCs w:val="22"/>
        </w:rPr>
        <w:t>After installing it on your local machine, select Open Connection a</w:t>
      </w:r>
      <w:r w:rsidR="00F85188">
        <w:rPr>
          <w:sz w:val="22"/>
          <w:szCs w:val="22"/>
        </w:rPr>
        <w:t>nd complete the form as show</w:t>
      </w:r>
      <w:r w:rsidR="009E4E7E">
        <w:rPr>
          <w:sz w:val="22"/>
          <w:szCs w:val="22"/>
        </w:rPr>
        <w:t>n</w:t>
      </w:r>
      <w:r w:rsidR="00F85188">
        <w:rPr>
          <w:sz w:val="22"/>
          <w:szCs w:val="22"/>
        </w:rPr>
        <w:t>, but ensuring that you enter your SienaServices username/password.</w:t>
      </w:r>
    </w:p>
    <w:p w14:paraId="3275859F" w14:textId="77777777" w:rsidR="001108A7" w:rsidRDefault="00013BDC" w:rsidP="00A1747E">
      <w:pPr>
        <w:pStyle w:val="List"/>
        <w:spacing w:before="120" w:after="120"/>
        <w:ind w:left="720" w:firstLine="0"/>
        <w:rPr>
          <w:sz w:val="22"/>
          <w:szCs w:val="22"/>
        </w:rPr>
      </w:pPr>
      <w:r>
        <w:rPr>
          <w:sz w:val="22"/>
          <w:szCs w:val="22"/>
        </w:rPr>
        <w:t>Al</w:t>
      </w:r>
      <w:r w:rsidR="001108A7">
        <w:rPr>
          <w:sz w:val="22"/>
          <w:szCs w:val="22"/>
        </w:rPr>
        <w:t>l your files for this course should go inside the “csis110” folder that is inside your main network data folder.</w:t>
      </w:r>
    </w:p>
    <w:p w14:paraId="660AE6D1" w14:textId="77777777" w:rsidR="00A77451" w:rsidRDefault="00A77451" w:rsidP="00A1747E">
      <w:pPr>
        <w:pStyle w:val="List"/>
        <w:spacing w:before="120" w:after="120"/>
        <w:ind w:left="720" w:firstLine="0"/>
        <w:rPr>
          <w:sz w:val="22"/>
          <w:szCs w:val="22"/>
        </w:rPr>
      </w:pPr>
    </w:p>
    <w:p w14:paraId="69DF3359" w14:textId="36E1B79B" w:rsidR="00445A6C" w:rsidRDefault="00445A6C" w:rsidP="00445A6C">
      <w:pPr>
        <w:pStyle w:val="List"/>
        <w:spacing w:before="120" w:after="120"/>
        <w:ind w:left="720" w:firstLine="0"/>
        <w:rPr>
          <w:sz w:val="22"/>
          <w:szCs w:val="22"/>
        </w:rPr>
      </w:pPr>
      <w:r>
        <w:rPr>
          <w:sz w:val="22"/>
          <w:szCs w:val="22"/>
        </w:rPr>
        <w:t>Note that if you set this up properly you will have remote access to your “Z:” drive from anywhere, but you may not have access to the “common” portion of your “csis110” folder if you are off-campus.  Thus, if you need anything from there and plan to work off-campus, copy it to another portion of your “csis110” folder first.</w:t>
      </w:r>
    </w:p>
    <w:p w14:paraId="0C4D7740" w14:textId="77777777" w:rsidR="00445A6C" w:rsidRDefault="00445A6C" w:rsidP="00445A6C">
      <w:pPr>
        <w:pStyle w:val="List"/>
        <w:spacing w:before="120" w:after="120"/>
        <w:ind w:left="720" w:firstLine="0"/>
        <w:rPr>
          <w:sz w:val="22"/>
          <w:szCs w:val="22"/>
        </w:rPr>
      </w:pPr>
    </w:p>
    <w:p w14:paraId="6193E234" w14:textId="33A4520D" w:rsidR="001108A7" w:rsidRDefault="001108A7">
      <w:pPr>
        <w:pStyle w:val="List"/>
        <w:numPr>
          <w:ilvl w:val="0"/>
          <w:numId w:val="21"/>
        </w:numPr>
        <w:spacing w:before="120" w:after="120"/>
        <w:rPr>
          <w:sz w:val="22"/>
          <w:szCs w:val="22"/>
        </w:rPr>
      </w:pPr>
      <w:r>
        <w:rPr>
          <w:b/>
          <w:bCs/>
          <w:sz w:val="22"/>
          <w:szCs w:val="22"/>
        </w:rPr>
        <w:t xml:space="preserve">Software:  </w:t>
      </w:r>
      <w:r w:rsidR="009E4E7E">
        <w:rPr>
          <w:sz w:val="22"/>
          <w:szCs w:val="22"/>
        </w:rPr>
        <w:t>You</w:t>
      </w:r>
      <w:r>
        <w:rPr>
          <w:sz w:val="22"/>
          <w:szCs w:val="22"/>
        </w:rPr>
        <w:t xml:space="preserve"> will be using Python as your primary programming language.</w:t>
      </w:r>
    </w:p>
    <w:p w14:paraId="6CB8B953" w14:textId="57B89EC5" w:rsidR="001108A7" w:rsidRDefault="001108A7" w:rsidP="0082257A">
      <w:pPr>
        <w:pStyle w:val="List"/>
        <w:spacing w:before="120" w:after="120"/>
        <w:ind w:left="1440" w:firstLine="0"/>
        <w:rPr>
          <w:sz w:val="22"/>
          <w:szCs w:val="22"/>
        </w:rPr>
      </w:pPr>
      <w:r>
        <w:rPr>
          <w:b/>
          <w:bCs/>
          <w:sz w:val="22"/>
          <w:szCs w:val="22"/>
        </w:rPr>
        <w:t>Python</w:t>
      </w:r>
      <w:r w:rsidR="00D073E2">
        <w:rPr>
          <w:b/>
          <w:bCs/>
          <w:sz w:val="22"/>
          <w:szCs w:val="22"/>
        </w:rPr>
        <w:t xml:space="preserve"> for Multimedia</w:t>
      </w:r>
      <w:r>
        <w:rPr>
          <w:b/>
          <w:bCs/>
          <w:sz w:val="22"/>
          <w:szCs w:val="22"/>
        </w:rPr>
        <w:t xml:space="preserve"> </w:t>
      </w:r>
      <w:r>
        <w:rPr>
          <w:sz w:val="22"/>
          <w:szCs w:val="22"/>
        </w:rPr>
        <w:t xml:space="preserve">can be downloaded </w:t>
      </w:r>
      <w:r w:rsidR="00B61EB7">
        <w:rPr>
          <w:sz w:val="22"/>
          <w:szCs w:val="22"/>
        </w:rPr>
        <w:t xml:space="preserve">at </w:t>
      </w:r>
      <w:hyperlink r:id="rId10" w:history="1">
        <w:r w:rsidR="00B61EB7" w:rsidRPr="006E740D">
          <w:rPr>
            <w:rStyle w:val="Hyperlink"/>
            <w:sz w:val="22"/>
            <w:szCs w:val="22"/>
          </w:rPr>
          <w:t>http://code.google.com/p/mediacomp-jes/downloads/list</w:t>
        </w:r>
      </w:hyperlink>
      <w:r w:rsidR="00B61EB7">
        <w:rPr>
          <w:sz w:val="22"/>
          <w:szCs w:val="22"/>
        </w:rPr>
        <w:t xml:space="preserve"> </w:t>
      </w:r>
      <w:r>
        <w:rPr>
          <w:sz w:val="22"/>
          <w:szCs w:val="22"/>
        </w:rPr>
        <w:t>(make</w:t>
      </w:r>
      <w:r w:rsidR="00B61EB7">
        <w:rPr>
          <w:sz w:val="22"/>
          <w:szCs w:val="22"/>
        </w:rPr>
        <w:t xml:space="preserve"> sure you download </w:t>
      </w:r>
      <w:r w:rsidR="00D30037">
        <w:rPr>
          <w:sz w:val="22"/>
          <w:szCs w:val="22"/>
        </w:rPr>
        <w:t>the latest version</w:t>
      </w:r>
      <w:r>
        <w:rPr>
          <w:sz w:val="22"/>
          <w:szCs w:val="22"/>
        </w:rPr>
        <w:t>, and if you’re not sure whether you have the right version of Java already installed, use the one with Java included in it).</w:t>
      </w:r>
    </w:p>
    <w:p w14:paraId="45D13A25" w14:textId="41CF027C" w:rsidR="00F85188" w:rsidRDefault="00F85188" w:rsidP="0082257A">
      <w:pPr>
        <w:pStyle w:val="List"/>
        <w:spacing w:before="120" w:after="120"/>
        <w:ind w:left="1440" w:firstLine="0"/>
        <w:rPr>
          <w:sz w:val="22"/>
          <w:szCs w:val="22"/>
        </w:rPr>
      </w:pPr>
      <w:r>
        <w:rPr>
          <w:b/>
          <w:sz w:val="22"/>
          <w:szCs w:val="22"/>
        </w:rPr>
        <w:t xml:space="preserve">Python for </w:t>
      </w:r>
      <w:r w:rsidR="00B20E4E">
        <w:rPr>
          <w:b/>
          <w:sz w:val="22"/>
          <w:szCs w:val="22"/>
        </w:rPr>
        <w:t>Music</w:t>
      </w:r>
      <w:r>
        <w:rPr>
          <w:b/>
          <w:sz w:val="22"/>
          <w:szCs w:val="22"/>
        </w:rPr>
        <w:t xml:space="preserve"> </w:t>
      </w:r>
      <w:r>
        <w:rPr>
          <w:sz w:val="22"/>
          <w:szCs w:val="22"/>
        </w:rPr>
        <w:t xml:space="preserve">sections can </w:t>
      </w:r>
      <w:r w:rsidR="009E4E7E">
        <w:rPr>
          <w:sz w:val="22"/>
          <w:szCs w:val="22"/>
        </w:rPr>
        <w:t xml:space="preserve">download Python </w:t>
      </w:r>
      <w:r>
        <w:rPr>
          <w:sz w:val="22"/>
          <w:szCs w:val="22"/>
        </w:rPr>
        <w:t xml:space="preserve">from </w:t>
      </w:r>
      <w:hyperlink r:id="rId11" w:history="1">
        <w:r w:rsidR="00B20E4E" w:rsidRPr="00B76C50">
          <w:rPr>
            <w:rStyle w:val="Hyperlink"/>
            <w:sz w:val="22"/>
            <w:szCs w:val="22"/>
          </w:rPr>
          <w:t>http://jythonmusic.org</w:t>
        </w:r>
      </w:hyperlink>
      <w:r w:rsidR="00B20E4E">
        <w:rPr>
          <w:sz w:val="22"/>
          <w:szCs w:val="22"/>
        </w:rPr>
        <w:t xml:space="preserve"> </w:t>
      </w:r>
      <w:r>
        <w:rPr>
          <w:sz w:val="22"/>
          <w:szCs w:val="22"/>
        </w:rPr>
        <w:t>.</w:t>
      </w:r>
    </w:p>
    <w:p w14:paraId="7F14EBA7" w14:textId="035294BD" w:rsidR="001108A7" w:rsidRPr="00D81440" w:rsidRDefault="001108A7" w:rsidP="00D81440">
      <w:pPr>
        <w:pStyle w:val="List"/>
        <w:spacing w:before="120" w:after="120"/>
        <w:ind w:left="720" w:firstLine="0"/>
        <w:rPr>
          <w:sz w:val="22"/>
          <w:szCs w:val="22"/>
        </w:rPr>
      </w:pPr>
      <w:r>
        <w:rPr>
          <w:sz w:val="22"/>
          <w:szCs w:val="22"/>
        </w:rPr>
        <w:t>Some of the software (circuits, VonNeumann architecture</w:t>
      </w:r>
      <w:r w:rsidR="00617CA1">
        <w:rPr>
          <w:sz w:val="22"/>
          <w:szCs w:val="22"/>
        </w:rPr>
        <w:t>, etc.</w:t>
      </w:r>
      <w:r>
        <w:rPr>
          <w:sz w:val="22"/>
          <w:szCs w:val="22"/>
        </w:rPr>
        <w:t xml:space="preserve">) is only accessible </w:t>
      </w:r>
      <w:r w:rsidR="00013BDC">
        <w:rPr>
          <w:sz w:val="22"/>
          <w:szCs w:val="22"/>
        </w:rPr>
        <w:t>in Roger Bacon 304</w:t>
      </w:r>
      <w:r w:rsidR="00D073E2">
        <w:rPr>
          <w:sz w:val="22"/>
          <w:szCs w:val="22"/>
        </w:rPr>
        <w:t xml:space="preserve">, 306, </w:t>
      </w:r>
      <w:r w:rsidR="00013BDC">
        <w:rPr>
          <w:sz w:val="22"/>
          <w:szCs w:val="22"/>
        </w:rPr>
        <w:t>330</w:t>
      </w:r>
      <w:r w:rsidR="00B61EB7">
        <w:rPr>
          <w:sz w:val="22"/>
          <w:szCs w:val="22"/>
        </w:rPr>
        <w:t>,</w:t>
      </w:r>
      <w:r w:rsidR="00013BDC">
        <w:rPr>
          <w:sz w:val="22"/>
          <w:szCs w:val="22"/>
        </w:rPr>
        <w:t xml:space="preserve"> and 350</w:t>
      </w:r>
      <w:r>
        <w:rPr>
          <w:sz w:val="22"/>
          <w:szCs w:val="22"/>
        </w:rPr>
        <w:t>.</w:t>
      </w:r>
    </w:p>
    <w:p w14:paraId="60A14F77" w14:textId="77777777" w:rsidR="001108A7" w:rsidRDefault="001108A7">
      <w:pPr>
        <w:pStyle w:val="List"/>
        <w:numPr>
          <w:ilvl w:val="0"/>
          <w:numId w:val="21"/>
        </w:numPr>
        <w:spacing w:before="120" w:after="120"/>
        <w:rPr>
          <w:sz w:val="22"/>
          <w:szCs w:val="22"/>
        </w:rPr>
      </w:pPr>
      <w:r>
        <w:rPr>
          <w:b/>
          <w:bCs/>
          <w:sz w:val="22"/>
          <w:szCs w:val="22"/>
        </w:rPr>
        <w:t>Printing</w:t>
      </w:r>
      <w:r>
        <w:rPr>
          <w:sz w:val="22"/>
          <w:szCs w:val="22"/>
        </w:rPr>
        <w:t xml:space="preserve">:  This also is dependent on where you are and how you print from there.  Just be aware that the printers in our labs are not available to you unless you are using one of our computers in that lab, and when you print things, they will be sent to whatever printer(s) are available to the specific </w:t>
      </w:r>
      <w:r w:rsidR="00ED0402">
        <w:rPr>
          <w:sz w:val="22"/>
          <w:szCs w:val="22"/>
        </w:rPr>
        <w:t>computer</w:t>
      </w:r>
      <w:r>
        <w:rPr>
          <w:sz w:val="22"/>
          <w:szCs w:val="22"/>
        </w:rPr>
        <w:t xml:space="preserve"> you are logged into.</w:t>
      </w:r>
    </w:p>
    <w:p w14:paraId="2772745B" w14:textId="77777777" w:rsidR="001108A7" w:rsidRDefault="001108A7" w:rsidP="00000692">
      <w:pPr>
        <w:pStyle w:val="List"/>
        <w:numPr>
          <w:ilvl w:val="0"/>
          <w:numId w:val="21"/>
        </w:numPr>
        <w:spacing w:before="120" w:after="120"/>
        <w:rPr>
          <w:sz w:val="22"/>
          <w:szCs w:val="22"/>
        </w:rPr>
      </w:pPr>
      <w:r w:rsidRPr="00000692">
        <w:rPr>
          <w:b/>
          <w:bCs/>
          <w:sz w:val="22"/>
          <w:szCs w:val="22"/>
        </w:rPr>
        <w:t>Logging out</w:t>
      </w:r>
      <w:r w:rsidRPr="00000692">
        <w:rPr>
          <w:sz w:val="22"/>
          <w:szCs w:val="22"/>
        </w:rPr>
        <w:t xml:space="preserve">:  This procedure is also specific to where you are.  </w:t>
      </w:r>
    </w:p>
    <w:p w14:paraId="6CE67EA7" w14:textId="77777777" w:rsidR="00087D32" w:rsidRDefault="00087D32" w:rsidP="00087D32">
      <w:pPr>
        <w:pStyle w:val="List"/>
        <w:spacing w:before="120" w:after="120"/>
        <w:rPr>
          <w:sz w:val="22"/>
          <w:szCs w:val="22"/>
        </w:rPr>
      </w:pPr>
    </w:p>
    <w:p w14:paraId="6195C454" w14:textId="77777777" w:rsidR="00087D32" w:rsidRPr="00087D32" w:rsidRDefault="00087D32" w:rsidP="00087D32">
      <w:pPr>
        <w:jc w:val="center"/>
        <w:rPr>
          <w:b/>
          <w:bCs/>
          <w:sz w:val="22"/>
          <w:szCs w:val="22"/>
        </w:rPr>
      </w:pPr>
      <w:r>
        <w:rPr>
          <w:b/>
          <w:bCs/>
          <w:sz w:val="28"/>
          <w:szCs w:val="28"/>
        </w:rPr>
        <w:t>5.  G</w:t>
      </w:r>
      <w:r w:rsidRPr="00087D32">
        <w:rPr>
          <w:b/>
          <w:bCs/>
          <w:sz w:val="28"/>
          <w:szCs w:val="28"/>
        </w:rPr>
        <w:t>eneral Operations</w:t>
      </w:r>
    </w:p>
    <w:p w14:paraId="4999A780" w14:textId="77777777" w:rsidR="00087D32" w:rsidRDefault="00087D32" w:rsidP="00087D32">
      <w:pPr>
        <w:pStyle w:val="List"/>
        <w:spacing w:before="120" w:after="120"/>
        <w:ind w:left="720"/>
        <w:rPr>
          <w:sz w:val="22"/>
          <w:szCs w:val="22"/>
        </w:rPr>
      </w:pPr>
      <w:r>
        <w:rPr>
          <w:b/>
          <w:bCs/>
          <w:sz w:val="22"/>
          <w:szCs w:val="22"/>
        </w:rPr>
        <w:t>Accessing your files</w:t>
      </w:r>
      <w:r>
        <w:rPr>
          <w:sz w:val="22"/>
          <w:szCs w:val="22"/>
        </w:rPr>
        <w:t xml:space="preserve">:  </w:t>
      </w:r>
    </w:p>
    <w:p w14:paraId="26BBC34D" w14:textId="77777777" w:rsidR="00087D32" w:rsidRDefault="00087D32" w:rsidP="00087D32">
      <w:pPr>
        <w:pStyle w:val="List"/>
        <w:spacing w:before="120" w:after="120"/>
        <w:ind w:left="720"/>
        <w:rPr>
          <w:sz w:val="22"/>
          <w:szCs w:val="22"/>
        </w:rPr>
      </w:pPr>
      <w:r>
        <w:rPr>
          <w:b/>
          <w:bCs/>
          <w:sz w:val="22"/>
          <w:szCs w:val="22"/>
        </w:rPr>
        <w:tab/>
      </w:r>
      <w:r>
        <w:rPr>
          <w:sz w:val="22"/>
          <w:szCs w:val="22"/>
        </w:rPr>
        <w:t xml:space="preserve">When you log in, one of the things available to you will be a “folder” in which you can store information for this course.  This folder will be available to you no matter which PC you use or which room you are in.  To see what you have in this folder, click on the Windows icon in the lower-left corner of the screen, then click on “Computer”, and your folder will be listed in the “Network Locations” section on the bottom right, with the same name as your login.  Your files are actually stored on our file server. </w:t>
      </w:r>
    </w:p>
    <w:p w14:paraId="0C4026BC" w14:textId="77777777" w:rsidR="00087D32" w:rsidRDefault="00087D32" w:rsidP="00087D32">
      <w:pPr>
        <w:pStyle w:val="List"/>
        <w:spacing w:before="120" w:after="120"/>
        <w:ind w:left="720"/>
        <w:rPr>
          <w:sz w:val="22"/>
          <w:szCs w:val="22"/>
        </w:rPr>
      </w:pPr>
      <w:r>
        <w:rPr>
          <w:sz w:val="22"/>
          <w:szCs w:val="22"/>
        </w:rPr>
        <w:tab/>
        <w:t>All your files for this course should go inside the “csis110” folder that is inside your main network folder.</w:t>
      </w:r>
    </w:p>
    <w:p w14:paraId="141AB1E6" w14:textId="77777777" w:rsidR="00087D32" w:rsidRDefault="00087D32" w:rsidP="00087D32">
      <w:pPr>
        <w:pStyle w:val="List"/>
        <w:spacing w:before="120" w:after="120"/>
        <w:ind w:left="720"/>
        <w:rPr>
          <w:sz w:val="22"/>
          <w:szCs w:val="22"/>
        </w:rPr>
      </w:pPr>
      <w:r>
        <w:rPr>
          <w:b/>
          <w:bCs/>
          <w:sz w:val="22"/>
          <w:szCs w:val="22"/>
        </w:rPr>
        <w:t>Printing</w:t>
      </w:r>
      <w:r>
        <w:rPr>
          <w:sz w:val="22"/>
          <w:szCs w:val="22"/>
        </w:rPr>
        <w:t xml:space="preserve">:  </w:t>
      </w:r>
    </w:p>
    <w:p w14:paraId="5F276F7D" w14:textId="2199D9E4" w:rsidR="00087D32" w:rsidRDefault="00087D32" w:rsidP="00087D32">
      <w:pPr>
        <w:pStyle w:val="List"/>
        <w:spacing w:before="120" w:after="120"/>
        <w:ind w:left="720" w:firstLine="0"/>
        <w:rPr>
          <w:sz w:val="22"/>
          <w:szCs w:val="22"/>
        </w:rPr>
      </w:pPr>
      <w:r>
        <w:rPr>
          <w:sz w:val="22"/>
          <w:szCs w:val="22"/>
        </w:rPr>
        <w:t xml:space="preserve">When you issue a print command, the output will come to the printer in that room.  </w:t>
      </w:r>
    </w:p>
    <w:p w14:paraId="06ECEB53" w14:textId="77777777" w:rsidR="00087D32" w:rsidRDefault="00087D32" w:rsidP="00087D32">
      <w:pPr>
        <w:pStyle w:val="List"/>
        <w:spacing w:before="120" w:after="120"/>
        <w:ind w:left="720"/>
        <w:rPr>
          <w:b/>
          <w:bCs/>
          <w:sz w:val="22"/>
          <w:szCs w:val="22"/>
        </w:rPr>
      </w:pPr>
      <w:r w:rsidRPr="009D08C5">
        <w:rPr>
          <w:b/>
          <w:bCs/>
          <w:sz w:val="22"/>
          <w:szCs w:val="22"/>
        </w:rPr>
        <w:t>Capturing Screen Output:</w:t>
      </w:r>
    </w:p>
    <w:p w14:paraId="667784E2" w14:textId="1194174F" w:rsidR="00445A6C" w:rsidRDefault="00087D32" w:rsidP="00617CA1">
      <w:pPr>
        <w:pStyle w:val="List"/>
        <w:spacing w:before="120" w:after="120"/>
        <w:ind w:left="720"/>
        <w:rPr>
          <w:sz w:val="22"/>
          <w:szCs w:val="22"/>
        </w:rPr>
      </w:pPr>
      <w:r>
        <w:rPr>
          <w:b/>
          <w:bCs/>
          <w:sz w:val="22"/>
          <w:szCs w:val="22"/>
        </w:rPr>
        <w:tab/>
      </w:r>
      <w:r>
        <w:rPr>
          <w:sz w:val="22"/>
          <w:szCs w:val="22"/>
        </w:rPr>
        <w:t>You can use</w:t>
      </w:r>
      <w:r w:rsidR="00F85188">
        <w:rPr>
          <w:sz w:val="22"/>
          <w:szCs w:val="22"/>
        </w:rPr>
        <w:t xml:space="preserve"> “Alt-PrintScreen” to capture screen images.  </w:t>
      </w:r>
      <w:r w:rsidR="00236F94">
        <w:rPr>
          <w:sz w:val="22"/>
          <w:szCs w:val="22"/>
        </w:rPr>
        <w:t>After using “Alt-PrintScreen”, y</w:t>
      </w:r>
      <w:r w:rsidRPr="009D08C5">
        <w:rPr>
          <w:sz w:val="22"/>
          <w:szCs w:val="22"/>
        </w:rPr>
        <w:t>our screenshots are saved to the</w:t>
      </w:r>
      <w:r>
        <w:rPr>
          <w:sz w:val="22"/>
          <w:szCs w:val="22"/>
        </w:rPr>
        <w:t xml:space="preserve"> clipboard</w:t>
      </w:r>
      <w:r w:rsidR="00236F94">
        <w:rPr>
          <w:sz w:val="22"/>
          <w:szCs w:val="22"/>
        </w:rPr>
        <w:t>.  Open a document or Paint and paste your image into the file.  You may then print or save the screen capture.</w:t>
      </w:r>
      <w:r w:rsidR="00A3558B">
        <w:rPr>
          <w:sz w:val="22"/>
          <w:szCs w:val="22"/>
        </w:rPr>
        <w:t xml:space="preserve">  You can easily crop the screen capture using Paint.</w:t>
      </w:r>
    </w:p>
    <w:p w14:paraId="794EDB82" w14:textId="77777777" w:rsidR="00617CA1" w:rsidRDefault="00617CA1" w:rsidP="00617CA1">
      <w:pPr>
        <w:pStyle w:val="List"/>
        <w:spacing w:before="120" w:after="120"/>
        <w:ind w:left="720"/>
        <w:rPr>
          <w:sz w:val="22"/>
          <w:szCs w:val="22"/>
        </w:rPr>
      </w:pPr>
    </w:p>
    <w:p w14:paraId="5C0E3F20" w14:textId="5FD13FB2" w:rsidR="00377D87" w:rsidRDefault="00377D87" w:rsidP="00377D87">
      <w:pPr>
        <w:pStyle w:val="List"/>
        <w:spacing w:before="120" w:after="120"/>
        <w:ind w:left="720"/>
        <w:rPr>
          <w:b/>
          <w:bCs/>
          <w:sz w:val="22"/>
          <w:szCs w:val="22"/>
        </w:rPr>
      </w:pPr>
      <w:r>
        <w:rPr>
          <w:b/>
          <w:bCs/>
          <w:sz w:val="22"/>
          <w:szCs w:val="22"/>
        </w:rPr>
        <w:t>Sharing files using WinSCP</w:t>
      </w:r>
      <w:r w:rsidRPr="009D08C5">
        <w:rPr>
          <w:b/>
          <w:bCs/>
          <w:sz w:val="22"/>
          <w:szCs w:val="22"/>
        </w:rPr>
        <w:t>:</w:t>
      </w:r>
    </w:p>
    <w:p w14:paraId="520A2968" w14:textId="0ACDBB38" w:rsidR="00377D87" w:rsidRPr="00377D87" w:rsidRDefault="00377D87" w:rsidP="00377D87">
      <w:pPr>
        <w:spacing w:before="120" w:after="120"/>
        <w:ind w:left="720" w:right="360"/>
        <w:rPr>
          <w:sz w:val="22"/>
          <w:szCs w:val="22"/>
        </w:rPr>
      </w:pPr>
      <w:r w:rsidRPr="00377D87">
        <w:rPr>
          <w:sz w:val="22"/>
          <w:szCs w:val="22"/>
        </w:rPr>
        <w:t xml:space="preserve">A simple tool for giving "the other" team member a copy of lab work is named WinSCP, and is on all the SOS lab computers. The name stands for Windows Secure Copy. At the end of each lab your team should </w:t>
      </w:r>
      <w:r w:rsidR="00617CA1">
        <w:rPr>
          <w:sz w:val="22"/>
          <w:szCs w:val="22"/>
        </w:rPr>
        <w:t>share the files you created, either via email or by completing</w:t>
      </w:r>
      <w:r w:rsidRPr="00377D87">
        <w:rPr>
          <w:sz w:val="22"/>
          <w:szCs w:val="22"/>
        </w:rPr>
        <w:t xml:space="preserve"> the following steps:</w:t>
      </w:r>
    </w:p>
    <w:p w14:paraId="31D57F88" w14:textId="7142DAF6" w:rsidR="00377D87" w:rsidRPr="00377D87" w:rsidRDefault="00377D87" w:rsidP="00377D87">
      <w:pPr>
        <w:ind w:left="720"/>
        <w:rPr>
          <w:sz w:val="22"/>
          <w:szCs w:val="22"/>
        </w:rPr>
      </w:pPr>
      <w:r w:rsidRPr="00377D87">
        <w:rPr>
          <w:noProof/>
          <w:sz w:val="22"/>
          <w:szCs w:val="22"/>
        </w:rPr>
        <w:drawing>
          <wp:anchor distT="0" distB="0" distL="114300" distR="114300" simplePos="0" relativeHeight="251658752" behindDoc="1" locked="0" layoutInCell="1" allowOverlap="1" wp14:anchorId="5D85DBD8" wp14:editId="38D207E7">
            <wp:simplePos x="0" y="0"/>
            <wp:positionH relativeFrom="column">
              <wp:posOffset>3009900</wp:posOffset>
            </wp:positionH>
            <wp:positionV relativeFrom="paragraph">
              <wp:posOffset>24130</wp:posOffset>
            </wp:positionV>
            <wp:extent cx="441960" cy="572135"/>
            <wp:effectExtent l="0" t="0" r="0" b="0"/>
            <wp:wrapTight wrapText="bothSides">
              <wp:wrapPolygon edited="0">
                <wp:start x="0" y="0"/>
                <wp:lineTo x="0" y="21097"/>
                <wp:lineTo x="19862" y="21097"/>
                <wp:lineTo x="19862" y="0"/>
                <wp:lineTo x="0" y="0"/>
              </wp:wrapPolygon>
            </wp:wrapTight>
            <wp:docPr id="24" name="Picture 2" descr="ScreenHunter_01 Jan. 12 09.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1 Jan. 12 09.21.gif"/>
                    <pic:cNvPicPr/>
                  </pic:nvPicPr>
                  <pic:blipFill>
                    <a:blip r:embed="rId12" cstate="print"/>
                    <a:stretch>
                      <a:fillRect/>
                    </a:stretch>
                  </pic:blipFill>
                  <pic:spPr>
                    <a:xfrm>
                      <a:off x="0" y="0"/>
                      <a:ext cx="441960" cy="572135"/>
                    </a:xfrm>
                    <a:prstGeom prst="rect">
                      <a:avLst/>
                    </a:prstGeom>
                  </pic:spPr>
                </pic:pic>
              </a:graphicData>
            </a:graphic>
          </wp:anchor>
        </w:drawing>
      </w:r>
    </w:p>
    <w:p w14:paraId="668A6570" w14:textId="77777777" w:rsidR="00377D87" w:rsidRPr="00377D87" w:rsidRDefault="00377D87" w:rsidP="00377D87">
      <w:pPr>
        <w:ind w:firstLine="720"/>
        <w:contextualSpacing/>
        <w:rPr>
          <w:sz w:val="22"/>
          <w:szCs w:val="22"/>
        </w:rPr>
      </w:pPr>
      <w:r w:rsidRPr="00377D87">
        <w:rPr>
          <w:b/>
          <w:sz w:val="22"/>
          <w:szCs w:val="22"/>
        </w:rPr>
        <w:t>Open</w:t>
      </w:r>
      <w:r w:rsidRPr="00377D87">
        <w:rPr>
          <w:sz w:val="22"/>
          <w:szCs w:val="22"/>
        </w:rPr>
        <w:t xml:space="preserve"> </w:t>
      </w:r>
      <w:r w:rsidRPr="00377D87">
        <w:rPr>
          <w:b/>
          <w:sz w:val="22"/>
          <w:szCs w:val="22"/>
        </w:rPr>
        <w:t>WinSCP</w:t>
      </w:r>
      <w:r w:rsidRPr="00377D87">
        <w:rPr>
          <w:sz w:val="22"/>
          <w:szCs w:val="22"/>
        </w:rPr>
        <w:t xml:space="preserve"> by double clicking the icon on your desktop.</w:t>
      </w:r>
    </w:p>
    <w:p w14:paraId="29E23B25" w14:textId="77777777" w:rsidR="00502607" w:rsidRDefault="00377D87" w:rsidP="00502607">
      <w:pPr>
        <w:ind w:left="720"/>
        <w:rPr>
          <w:sz w:val="22"/>
          <w:szCs w:val="22"/>
        </w:rPr>
      </w:pPr>
      <w:r w:rsidRPr="00377D87">
        <w:rPr>
          <w:sz w:val="22"/>
          <w:szCs w:val="22"/>
        </w:rPr>
        <w:br/>
      </w:r>
    </w:p>
    <w:p w14:paraId="6675C4D7" w14:textId="6703CE95" w:rsidR="00377D87" w:rsidRPr="00377D87" w:rsidRDefault="00377D87" w:rsidP="00502607">
      <w:pPr>
        <w:ind w:left="720"/>
        <w:rPr>
          <w:sz w:val="22"/>
          <w:szCs w:val="22"/>
        </w:rPr>
      </w:pPr>
      <w:r w:rsidRPr="00377D87">
        <w:rPr>
          <w:sz w:val="22"/>
          <w:szCs w:val="22"/>
        </w:rPr>
        <w:t>On WinSCP Login Dialog</w:t>
      </w:r>
      <w:r>
        <w:rPr>
          <w:sz w:val="22"/>
          <w:szCs w:val="22"/>
        </w:rPr>
        <w:t xml:space="preserve"> Box:</w:t>
      </w:r>
    </w:p>
    <w:p w14:paraId="4F0D5E4C" w14:textId="665F4D2A" w:rsidR="00377D87" w:rsidRPr="00377D87" w:rsidRDefault="000E1E17" w:rsidP="00377D87">
      <w:pPr>
        <w:pStyle w:val="ListParagraph"/>
        <w:numPr>
          <w:ilvl w:val="0"/>
          <w:numId w:val="43"/>
        </w:numPr>
        <w:ind w:left="1440"/>
        <w:contextualSpacing/>
        <w:rPr>
          <w:rFonts w:ascii="Times New Roman" w:hAnsi="Times New Roman" w:cs="Times New Roman"/>
          <w:b/>
          <w:i/>
          <w:sz w:val="22"/>
          <w:szCs w:val="22"/>
        </w:rPr>
      </w:pPr>
      <w:r>
        <w:rPr>
          <w:rFonts w:ascii="Times New Roman" w:hAnsi="Times New Roman" w:cs="Times New Roman"/>
          <w:noProof/>
          <w:sz w:val="22"/>
          <w:szCs w:val="22"/>
        </w:rPr>
        <mc:AlternateContent>
          <mc:Choice Requires="wps">
            <w:drawing>
              <wp:anchor distT="0" distB="0" distL="114300" distR="114300" simplePos="0" relativeHeight="251686912" behindDoc="0" locked="0" layoutInCell="1" allowOverlap="1" wp14:anchorId="6E3A6E73" wp14:editId="4E8F3133">
                <wp:simplePos x="0" y="0"/>
                <wp:positionH relativeFrom="column">
                  <wp:posOffset>3092450</wp:posOffset>
                </wp:positionH>
                <wp:positionV relativeFrom="paragraph">
                  <wp:posOffset>125095</wp:posOffset>
                </wp:positionV>
                <wp:extent cx="676275" cy="567690"/>
                <wp:effectExtent l="9525" t="12700" r="38100" b="29210"/>
                <wp:wrapNone/>
                <wp:docPr id="2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56769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081617" id="_x0000_t32" coordsize="21600,21600" o:spt="32" o:oned="t" path="m,l21600,21600e" filled="f">
                <v:path arrowok="t" fillok="f" o:connecttype="none"/>
                <o:lock v:ext="edit" shapetype="t"/>
              </v:shapetype>
              <v:shape id="AutoShape 14" o:spid="_x0000_s1026" type="#_x0000_t32" style="position:absolute;margin-left:243.5pt;margin-top:9.85pt;width:53.25pt;height:44.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M7XPAIAAGM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" strokecolor="red">
                <v:stroke endarrow="block"/>
              </v:shape>
            </w:pict>
          </mc:Fallback>
        </mc:AlternateContent>
      </w:r>
      <w:r w:rsidR="00377D87" w:rsidRPr="00377D87">
        <w:rPr>
          <w:rFonts w:ascii="Times New Roman" w:hAnsi="Times New Roman" w:cs="Times New Roman"/>
          <w:sz w:val="22"/>
          <w:szCs w:val="22"/>
        </w:rPr>
        <w:t xml:space="preserve">Enter Host name:  </w:t>
      </w:r>
      <w:r w:rsidR="00377D87" w:rsidRPr="00377D87">
        <w:rPr>
          <w:rFonts w:ascii="Times New Roman" w:hAnsi="Times New Roman" w:cs="Times New Roman"/>
          <w:b/>
          <w:i/>
          <w:sz w:val="22"/>
          <w:szCs w:val="22"/>
        </w:rPr>
        <w:t>olsen.cs.siena.edu</w:t>
      </w:r>
    </w:p>
    <w:p w14:paraId="6E6C7B39" w14:textId="47619427" w:rsidR="00377D87" w:rsidRDefault="00377D87" w:rsidP="00377D87">
      <w:pPr>
        <w:ind w:left="720"/>
      </w:pPr>
      <w:r w:rsidRPr="00377D87">
        <w:rPr>
          <w:noProof/>
          <w:sz w:val="22"/>
          <w:szCs w:val="22"/>
        </w:rPr>
        <w:drawing>
          <wp:anchor distT="0" distB="0" distL="114300" distR="114300" simplePos="0" relativeHeight="251685888" behindDoc="1" locked="0" layoutInCell="1" allowOverlap="1" wp14:anchorId="5B49BD92" wp14:editId="627A96A7">
            <wp:simplePos x="0" y="0"/>
            <wp:positionH relativeFrom="column">
              <wp:posOffset>2593340</wp:posOffset>
            </wp:positionH>
            <wp:positionV relativeFrom="paragraph">
              <wp:posOffset>74295</wp:posOffset>
            </wp:positionV>
            <wp:extent cx="3678555" cy="2528570"/>
            <wp:effectExtent l="0" t="0" r="0" b="0"/>
            <wp:wrapTight wrapText="bothSides">
              <wp:wrapPolygon edited="0">
                <wp:start x="0" y="0"/>
                <wp:lineTo x="0" y="21481"/>
                <wp:lineTo x="21477" y="21481"/>
                <wp:lineTo x="21477" y="0"/>
                <wp:lineTo x="0" y="0"/>
              </wp:wrapPolygon>
            </wp:wrapTight>
            <wp:docPr id="36" name="Picture 35" descr="ScreenHunter_07 May. 31 08.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7 May. 31 08.47.gif"/>
                    <pic:cNvPicPr/>
                  </pic:nvPicPr>
                  <pic:blipFill>
                    <a:blip r:embed="rId13" cstate="print"/>
                    <a:stretch>
                      <a:fillRect/>
                    </a:stretch>
                  </pic:blipFill>
                  <pic:spPr>
                    <a:xfrm>
                      <a:off x="0" y="0"/>
                      <a:ext cx="3678555" cy="2528570"/>
                    </a:xfrm>
                    <a:prstGeom prst="rect">
                      <a:avLst/>
                    </a:prstGeom>
                  </pic:spPr>
                </pic:pic>
              </a:graphicData>
            </a:graphic>
          </wp:anchor>
        </w:drawing>
      </w:r>
    </w:p>
    <w:p w14:paraId="52C03231" w14:textId="77777777" w:rsidR="00377D87" w:rsidRDefault="00377D87" w:rsidP="00377D87">
      <w:pPr>
        <w:ind w:left="720"/>
      </w:pPr>
    </w:p>
    <w:p w14:paraId="32525EA3" w14:textId="26A9373B" w:rsidR="00377D87" w:rsidRDefault="00377D87" w:rsidP="00377D87">
      <w:pPr>
        <w:ind w:left="720"/>
      </w:pPr>
    </w:p>
    <w:p w14:paraId="2AF358A2" w14:textId="6FCB2142" w:rsidR="00236F94" w:rsidRDefault="000E1E17" w:rsidP="00377D87">
      <w:pPr>
        <w:ind w:left="720"/>
      </w:pPr>
      <w:r>
        <w:rPr>
          <w:noProof/>
        </w:rPr>
        <mc:AlternateContent>
          <mc:Choice Requires="wps">
            <w:drawing>
              <wp:anchor distT="0" distB="0" distL="114300" distR="114300" simplePos="0" relativeHeight="251688960" behindDoc="0" locked="0" layoutInCell="1" allowOverlap="1" wp14:anchorId="791BCE4B" wp14:editId="71A7399A">
                <wp:simplePos x="0" y="0"/>
                <wp:positionH relativeFrom="column">
                  <wp:posOffset>2309495</wp:posOffset>
                </wp:positionH>
                <wp:positionV relativeFrom="paragraph">
                  <wp:posOffset>1178560</wp:posOffset>
                </wp:positionV>
                <wp:extent cx="1280160" cy="0"/>
                <wp:effectExtent l="26670" t="102235" r="52070" b="126365"/>
                <wp:wrapNone/>
                <wp:docPr id="2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13CA0" id="AutoShape 16" o:spid="_x0000_s1026" type="#_x0000_t32" style="position:absolute;margin-left:181.85pt;margin-top:92.8pt;width:100.8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" strokecolor="red" strokeweight="3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52AC2C5C" wp14:editId="3580CE99">
                <wp:simplePos x="0" y="0"/>
                <wp:positionH relativeFrom="column">
                  <wp:posOffset>412115</wp:posOffset>
                </wp:positionH>
                <wp:positionV relativeFrom="paragraph">
                  <wp:posOffset>865505</wp:posOffset>
                </wp:positionV>
                <wp:extent cx="1795145" cy="424180"/>
                <wp:effectExtent l="0" t="5080" r="0" b="254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145" cy="424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B1F853" w14:textId="774E6407" w:rsidR="00617CA1" w:rsidRPr="005E479B" w:rsidRDefault="00617CA1" w:rsidP="005E479B">
                            <w:pPr>
                              <w:pStyle w:val="ListParagraph"/>
                              <w:numPr>
                                <w:ilvl w:val="0"/>
                                <w:numId w:val="49"/>
                              </w:numPr>
                              <w:contextualSpacing/>
                              <w:rPr>
                                <w:b/>
                                <w:sz w:val="22"/>
                                <w:szCs w:val="22"/>
                              </w:rPr>
                            </w:pPr>
                            <w:r w:rsidRPr="005E479B">
                              <w:rPr>
                                <w:sz w:val="22"/>
                                <w:szCs w:val="22"/>
                              </w:rPr>
                              <w:t>Click</w:t>
                            </w:r>
                            <w:r w:rsidRPr="005E479B">
                              <w:rPr>
                                <w:b/>
                                <w:sz w:val="22"/>
                                <w:szCs w:val="22"/>
                              </w:rPr>
                              <w:t xml:space="preserve"> OK</w:t>
                            </w:r>
                            <w:r w:rsidRPr="005E479B">
                              <w:rPr>
                                <w:sz w:val="22"/>
                                <w:szCs w:val="22"/>
                              </w:rPr>
                              <w:t>, Accepting the Session name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C2C5C" id="_x0000_t202" coordsize="21600,21600" o:spt="202" path="m,l,21600r21600,l21600,xe">
                <v:stroke joinstyle="miter"/>
                <v:path gradientshapeok="t" o:connecttype="rect"/>
              </v:shapetype>
              <v:shape id="Text Box 18" o:spid="_x0000_s1026" type="#_x0000_t202" style="position:absolute;left:0;text-align:left;margin-left:32.45pt;margin-top:68.15pt;width:141.35pt;height:3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" stroked="f">
                <v:textbox inset="0,,0">
                  <w:txbxContent>
                    <w:p w14:paraId="56B1F853" w14:textId="774E6407" w:rsidR="00617CA1" w:rsidRPr="005E479B" w:rsidRDefault="00617CA1" w:rsidP="005E479B">
                      <w:pPr>
                        <w:pStyle w:val="ListParagraph"/>
                        <w:numPr>
                          <w:ilvl w:val="0"/>
                          <w:numId w:val="49"/>
                        </w:numPr>
                        <w:contextualSpacing/>
                        <w:rPr>
                          <w:b/>
                          <w:sz w:val="22"/>
                          <w:szCs w:val="22"/>
                        </w:rPr>
                      </w:pPr>
                      <w:r w:rsidRPr="005E479B">
                        <w:rPr>
                          <w:sz w:val="22"/>
                          <w:szCs w:val="22"/>
                        </w:rPr>
                        <w:t>Click</w:t>
                      </w:r>
                      <w:r w:rsidRPr="005E479B">
                        <w:rPr>
                          <w:b/>
                          <w:sz w:val="22"/>
                          <w:szCs w:val="22"/>
                        </w:rPr>
                        <w:t xml:space="preserve"> OK</w:t>
                      </w:r>
                      <w:r w:rsidRPr="005E479B">
                        <w:rPr>
                          <w:sz w:val="22"/>
                          <w:szCs w:val="22"/>
                        </w:rPr>
                        <w:t>, Accepting the Session name</w:t>
                      </w:r>
                    </w:p>
                  </w:txbxContent>
                </v:textbox>
                <w10:wrap type="square"/>
              </v:shape>
            </w:pict>
          </mc:Fallback>
        </mc:AlternateContent>
      </w:r>
    </w:p>
    <w:p w14:paraId="7F390056" w14:textId="77777777" w:rsidR="00236F94" w:rsidRDefault="00236F94" w:rsidP="00377D87">
      <w:pPr>
        <w:ind w:left="720"/>
      </w:pPr>
    </w:p>
    <w:p w14:paraId="48CEE9BD" w14:textId="77777777" w:rsidR="00236F94" w:rsidRDefault="00236F94" w:rsidP="00377D87">
      <w:pPr>
        <w:ind w:left="720"/>
      </w:pPr>
    </w:p>
    <w:p w14:paraId="44E9D34C" w14:textId="77777777" w:rsidR="00236F94" w:rsidRDefault="00236F94" w:rsidP="00377D87">
      <w:pPr>
        <w:ind w:left="720"/>
      </w:pPr>
    </w:p>
    <w:p w14:paraId="595BEA11" w14:textId="77777777" w:rsidR="00236F94" w:rsidRDefault="00236F94" w:rsidP="00377D87">
      <w:pPr>
        <w:ind w:left="720"/>
      </w:pPr>
    </w:p>
    <w:p w14:paraId="362F77C0" w14:textId="77777777" w:rsidR="00236F94" w:rsidRDefault="00236F94" w:rsidP="00377D87">
      <w:pPr>
        <w:ind w:left="720"/>
      </w:pPr>
    </w:p>
    <w:p w14:paraId="5611D7F7" w14:textId="77777777" w:rsidR="00236F94" w:rsidRDefault="00236F94" w:rsidP="00377D87">
      <w:pPr>
        <w:ind w:left="720"/>
      </w:pPr>
    </w:p>
    <w:p w14:paraId="0597090F" w14:textId="77777777" w:rsidR="00236F94" w:rsidRDefault="00236F94" w:rsidP="00377D87">
      <w:pPr>
        <w:ind w:left="720"/>
      </w:pPr>
    </w:p>
    <w:p w14:paraId="0E432E43" w14:textId="77777777" w:rsidR="00236F94" w:rsidRDefault="00236F94" w:rsidP="00377D87">
      <w:pPr>
        <w:ind w:left="720"/>
      </w:pPr>
    </w:p>
    <w:p w14:paraId="42528174" w14:textId="77777777" w:rsidR="00236F94" w:rsidRDefault="00236F94" w:rsidP="00377D87">
      <w:pPr>
        <w:ind w:left="720"/>
      </w:pPr>
    </w:p>
    <w:p w14:paraId="723D130F" w14:textId="77777777" w:rsidR="00236F94" w:rsidRDefault="00236F94" w:rsidP="00377D87">
      <w:pPr>
        <w:ind w:left="720"/>
      </w:pPr>
    </w:p>
    <w:p w14:paraId="2C111113" w14:textId="77777777" w:rsidR="00236F94" w:rsidRDefault="00236F94" w:rsidP="00377D87">
      <w:pPr>
        <w:ind w:left="720"/>
      </w:pPr>
    </w:p>
    <w:p w14:paraId="25C8CBAA" w14:textId="77777777" w:rsidR="00236F94" w:rsidRDefault="00236F94" w:rsidP="00377D87">
      <w:pPr>
        <w:ind w:left="720"/>
      </w:pPr>
    </w:p>
    <w:p w14:paraId="2339F05B" w14:textId="77777777" w:rsidR="00236F94" w:rsidRDefault="00236F94" w:rsidP="00377D87">
      <w:pPr>
        <w:ind w:left="720"/>
      </w:pPr>
    </w:p>
    <w:p w14:paraId="00C6A45C" w14:textId="25E7D46D" w:rsidR="00236F94" w:rsidRDefault="00236F94" w:rsidP="00377D87">
      <w:pPr>
        <w:ind w:left="720"/>
      </w:pPr>
      <w:r>
        <w:rPr>
          <w:noProof/>
        </w:rPr>
        <mc:AlternateContent>
          <mc:Choice Requires="wps">
            <w:drawing>
              <wp:anchor distT="0" distB="0" distL="114300" distR="114300" simplePos="0" relativeHeight="251687936" behindDoc="0" locked="0" layoutInCell="1" allowOverlap="1" wp14:anchorId="42921426" wp14:editId="20DD7128">
                <wp:simplePos x="0" y="0"/>
                <wp:positionH relativeFrom="column">
                  <wp:posOffset>4467860</wp:posOffset>
                </wp:positionH>
                <wp:positionV relativeFrom="paragraph">
                  <wp:posOffset>-1270</wp:posOffset>
                </wp:positionV>
                <wp:extent cx="589280" cy="228600"/>
                <wp:effectExtent l="25400" t="76200" r="45720" b="25400"/>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9280" cy="228600"/>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FBCDD5" id="AutoShape 15" o:spid="_x0000_s1026" type="#_x0000_t32" style="position:absolute;margin-left:351.8pt;margin-top:-.1pt;width:46.4pt;height:1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" strokecolor="red" strokeweight="3pt">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322EA58E" wp14:editId="49CD2C51">
                <wp:simplePos x="0" y="0"/>
                <wp:positionH relativeFrom="column">
                  <wp:posOffset>3210560</wp:posOffset>
                </wp:positionH>
                <wp:positionV relativeFrom="paragraph">
                  <wp:posOffset>113030</wp:posOffset>
                </wp:positionV>
                <wp:extent cx="1898015" cy="228600"/>
                <wp:effectExtent l="0" t="0" r="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01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F4FB0" w14:textId="6F500009" w:rsidR="00617CA1" w:rsidRPr="00377D87" w:rsidRDefault="00617CA1" w:rsidP="002C4BFF">
                            <w:pPr>
                              <w:pStyle w:val="ListParagraph"/>
                              <w:numPr>
                                <w:ilvl w:val="0"/>
                                <w:numId w:val="50"/>
                              </w:numPr>
                              <w:contextualSpacing/>
                              <w:rPr>
                                <w:rFonts w:ascii="Times New Roman" w:hAnsi="Times New Roman" w:cs="Times New Roman"/>
                                <w:i/>
                                <w:sz w:val="22"/>
                                <w:szCs w:val="22"/>
                              </w:rPr>
                            </w:pPr>
                            <w:r w:rsidRPr="00377D87">
                              <w:rPr>
                                <w:rFonts w:ascii="Times New Roman" w:hAnsi="Times New Roman" w:cs="Times New Roman"/>
                                <w:sz w:val="22"/>
                                <w:szCs w:val="22"/>
                              </w:rPr>
                              <w:t xml:space="preserve"> Click Save</w:t>
                            </w:r>
                          </w:p>
                          <w:p w14:paraId="6A80D266" w14:textId="77777777" w:rsidR="00617CA1" w:rsidRDefault="00617CA1" w:rsidP="00377D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EA58E" id="Text Box 19" o:spid="_x0000_s1027" type="#_x0000_t202" style="position:absolute;left:0;text-align:left;margin-left:252.8pt;margin-top:8.9pt;width:149.45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YmugIAAMI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" filled="f" stroked="f">
                <v:textbox>
                  <w:txbxContent>
                    <w:p w14:paraId="335F4FB0" w14:textId="6F500009" w:rsidR="00617CA1" w:rsidRPr="00377D87" w:rsidRDefault="00617CA1" w:rsidP="002C4BFF">
                      <w:pPr>
                        <w:pStyle w:val="ListParagraph"/>
                        <w:numPr>
                          <w:ilvl w:val="0"/>
                          <w:numId w:val="50"/>
                        </w:numPr>
                        <w:contextualSpacing/>
                        <w:rPr>
                          <w:rFonts w:ascii="Times New Roman" w:hAnsi="Times New Roman" w:cs="Times New Roman"/>
                          <w:i/>
                          <w:sz w:val="22"/>
                          <w:szCs w:val="22"/>
                        </w:rPr>
                      </w:pPr>
                      <w:r w:rsidRPr="00377D87">
                        <w:rPr>
                          <w:rFonts w:ascii="Times New Roman" w:hAnsi="Times New Roman" w:cs="Times New Roman"/>
                          <w:sz w:val="22"/>
                          <w:szCs w:val="22"/>
                        </w:rPr>
                        <w:t xml:space="preserve"> Click Save</w:t>
                      </w:r>
                    </w:p>
                    <w:p w14:paraId="6A80D266" w14:textId="77777777" w:rsidR="00617CA1" w:rsidRDefault="00617CA1" w:rsidP="00377D87"/>
                  </w:txbxContent>
                </v:textbox>
              </v:shape>
            </w:pict>
          </mc:Fallback>
        </mc:AlternateContent>
      </w:r>
    </w:p>
    <w:p w14:paraId="5F9C13F8" w14:textId="3037FEF3" w:rsidR="00236F94" w:rsidRDefault="00236F94" w:rsidP="00377D87">
      <w:pPr>
        <w:ind w:left="720"/>
      </w:pPr>
    </w:p>
    <w:p w14:paraId="61CFE70F" w14:textId="77777777" w:rsidR="00236F94" w:rsidRDefault="00236F94" w:rsidP="00236F94"/>
    <w:p w14:paraId="74832043" w14:textId="549BFCAB" w:rsidR="00377D87" w:rsidRDefault="00377D87" w:rsidP="00377D87">
      <w:pPr>
        <w:ind w:left="720"/>
      </w:pPr>
      <w:r>
        <w:t>This section applies to the team member who is</w:t>
      </w:r>
      <w:r w:rsidRPr="00F566C4">
        <w:rPr>
          <w:b/>
          <w:i/>
        </w:rPr>
        <w:t xml:space="preserve"> NOT Logged on</w:t>
      </w:r>
      <w:r>
        <w:t xml:space="preserve"> to the Lab Workstation.</w:t>
      </w:r>
    </w:p>
    <w:p w14:paraId="2C59B018" w14:textId="01538DF7" w:rsidR="00377D87" w:rsidRDefault="00236F94" w:rsidP="00377D87">
      <w:r>
        <w:rPr>
          <w:noProof/>
        </w:rPr>
        <mc:AlternateContent>
          <mc:Choice Requires="wps">
            <w:drawing>
              <wp:anchor distT="0" distB="0" distL="114300" distR="114300" simplePos="0" relativeHeight="251682816" behindDoc="0" locked="0" layoutInCell="1" allowOverlap="1" wp14:anchorId="3AC600F1" wp14:editId="5943EE52">
                <wp:simplePos x="0" y="0"/>
                <wp:positionH relativeFrom="column">
                  <wp:posOffset>581660</wp:posOffset>
                </wp:positionH>
                <wp:positionV relativeFrom="paragraph">
                  <wp:posOffset>900430</wp:posOffset>
                </wp:positionV>
                <wp:extent cx="532765" cy="231140"/>
                <wp:effectExtent l="0" t="0" r="635"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84C69C" w14:textId="77777777" w:rsidR="00617CA1" w:rsidRPr="00743906" w:rsidRDefault="00617CA1" w:rsidP="00377D87">
                            <w:pPr>
                              <w:rPr>
                                <w:b/>
                                <w:color w:val="FF0000"/>
                              </w:rPr>
                            </w:pPr>
                            <w:r w:rsidRPr="00743906">
                              <w:rPr>
                                <w:b/>
                                <w:color w:val="FF0000"/>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600F1" id="Text Box 11" o:spid="_x0000_s1028" type="#_x0000_t202" style="position:absolute;margin-left:45.8pt;margin-top:70.9pt;width:41.95pt;height:18.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" stroked="f">
                <v:textbox>
                  <w:txbxContent>
                    <w:p w14:paraId="0E84C69C" w14:textId="77777777" w:rsidR="00617CA1" w:rsidRPr="00743906" w:rsidRDefault="00617CA1" w:rsidP="00377D87">
                      <w:pPr>
                        <w:rPr>
                          <w:b/>
                          <w:color w:val="FF0000"/>
                        </w:rPr>
                      </w:pPr>
                      <w:r w:rsidRPr="00743906">
                        <w:rPr>
                          <w:b/>
                          <w:color w:val="FF0000"/>
                        </w:rPr>
                        <w:t>Login</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91EF464" wp14:editId="7D79E38A">
                <wp:simplePos x="0" y="0"/>
                <wp:positionH relativeFrom="column">
                  <wp:posOffset>1153160</wp:posOffset>
                </wp:positionH>
                <wp:positionV relativeFrom="paragraph">
                  <wp:posOffset>951230</wp:posOffset>
                </wp:positionV>
                <wp:extent cx="2400300" cy="63500"/>
                <wp:effectExtent l="0" t="76200" r="38100" b="63500"/>
                <wp:wrapNone/>
                <wp:docPr id="1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00300" cy="635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F3B317" id="AutoShape 10" o:spid="_x0000_s1026" type="#_x0000_t32" style="position:absolute;margin-left:90.8pt;margin-top:74.9pt;width:189pt;height: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" strokecolor="red">
                <v:stroke endarrow="block"/>
              </v:shape>
            </w:pict>
          </mc:Fallback>
        </mc:AlternateContent>
      </w:r>
      <w:r>
        <w:rPr>
          <w:noProof/>
        </w:rPr>
        <w:drawing>
          <wp:anchor distT="0" distB="0" distL="114300" distR="114300" simplePos="0" relativeHeight="251650560" behindDoc="0" locked="0" layoutInCell="1" allowOverlap="1" wp14:anchorId="4096EC3C" wp14:editId="49B0BFDC">
            <wp:simplePos x="0" y="0"/>
            <wp:positionH relativeFrom="column">
              <wp:posOffset>2296160</wp:posOffset>
            </wp:positionH>
            <wp:positionV relativeFrom="paragraph">
              <wp:posOffset>151130</wp:posOffset>
            </wp:positionV>
            <wp:extent cx="3215005" cy="2171700"/>
            <wp:effectExtent l="0" t="0" r="10795" b="12700"/>
            <wp:wrapTight wrapText="bothSides">
              <wp:wrapPolygon edited="0">
                <wp:start x="0" y="0"/>
                <wp:lineTo x="0" y="21474"/>
                <wp:lineTo x="21502" y="21474"/>
                <wp:lineTo x="21502" y="0"/>
                <wp:lineTo x="0" y="0"/>
              </wp:wrapPolygon>
            </wp:wrapTight>
            <wp:docPr id="16" name="Picture 1" descr="ScreenHunter_03 Jan. 11 18.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3 Jan. 11 18.44.gif"/>
                    <pic:cNvPicPr/>
                  </pic:nvPicPr>
                  <pic:blipFill>
                    <a:blip r:embed="rId14" cstate="print"/>
                    <a:stretch>
                      <a:fillRect/>
                    </a:stretch>
                  </pic:blipFill>
                  <pic:spPr>
                    <a:xfrm>
                      <a:off x="0" y="0"/>
                      <a:ext cx="3215005" cy="2171700"/>
                    </a:xfrm>
                    <a:prstGeom prst="rect">
                      <a:avLst/>
                    </a:prstGeom>
                  </pic:spPr>
                </pic:pic>
              </a:graphicData>
            </a:graphic>
            <wp14:sizeRelH relativeFrom="margin">
              <wp14:pctWidth>0</wp14:pctWidth>
            </wp14:sizeRelH>
            <wp14:sizeRelV relativeFrom="margin">
              <wp14:pctHeight>0</wp14:pctHeight>
            </wp14:sizeRelV>
          </wp:anchor>
        </w:drawing>
      </w:r>
      <w:r w:rsidR="00377D87">
        <w:tab/>
        <w:t>&gt;&gt;Login to your (the one who needs the files) Z drive by entering your username and password:</w:t>
      </w:r>
      <w:r w:rsidR="00377D87">
        <w:br/>
      </w:r>
      <w:r w:rsidR="00377D87">
        <w:br/>
      </w:r>
      <w:r w:rsidR="00377D87">
        <w:br/>
      </w:r>
      <w:r w:rsidR="00377D87">
        <w:br/>
      </w:r>
      <w:r w:rsidR="00377D87">
        <w:br/>
      </w:r>
      <w:r w:rsidR="00377D87">
        <w:br/>
      </w:r>
      <w:r w:rsidR="00377D87">
        <w:br/>
      </w:r>
      <w:r w:rsidR="00377D87">
        <w:br/>
      </w:r>
      <w:r w:rsidR="00377D87">
        <w:br/>
      </w:r>
      <w:r w:rsidR="00377D87">
        <w:br/>
      </w:r>
      <w:r w:rsidR="00377D87">
        <w:br/>
      </w:r>
      <w:r w:rsidR="00377D87">
        <w:br/>
      </w:r>
      <w:r w:rsidR="00377D87">
        <w:br/>
      </w:r>
      <w:r w:rsidR="00377D87">
        <w:br/>
      </w:r>
    </w:p>
    <w:p w14:paraId="1C11A0D7" w14:textId="662071FF" w:rsidR="00377D87" w:rsidRDefault="00377D87" w:rsidP="00377D87">
      <w:r>
        <w:tab/>
      </w:r>
    </w:p>
    <w:p w14:paraId="12C5DF5F" w14:textId="77777777" w:rsidR="00377D87" w:rsidRDefault="00377D87" w:rsidP="00377D87"/>
    <w:p w14:paraId="4C170545" w14:textId="77777777" w:rsidR="00377D87" w:rsidRDefault="00377D87" w:rsidP="00377D87"/>
    <w:p w14:paraId="2A320607" w14:textId="05C2317C" w:rsidR="00377D87" w:rsidRDefault="00377D87" w:rsidP="00377D87"/>
    <w:p w14:paraId="5C1E0BD7" w14:textId="77777777" w:rsidR="00377D87" w:rsidRDefault="00377D87" w:rsidP="00377D87"/>
    <w:p w14:paraId="436E0B7F" w14:textId="77777777" w:rsidR="00236F94" w:rsidRDefault="00236F94" w:rsidP="00377D87"/>
    <w:p w14:paraId="6FBBCDCB" w14:textId="77777777" w:rsidR="00236F94" w:rsidRDefault="00236F94" w:rsidP="00377D87"/>
    <w:p w14:paraId="12D2C99A" w14:textId="77777777" w:rsidR="00236F94" w:rsidRDefault="00236F94" w:rsidP="00377D87"/>
    <w:p w14:paraId="577E606A" w14:textId="77777777" w:rsidR="00445A6C" w:rsidRDefault="00445A6C" w:rsidP="00377D87"/>
    <w:p w14:paraId="26459E86" w14:textId="4E58414B" w:rsidR="00445A6C" w:rsidRDefault="00445A6C" w:rsidP="00377D87"/>
    <w:p w14:paraId="1DDE0359" w14:textId="2BDB9D94" w:rsidR="00445A6C" w:rsidRDefault="00377D87" w:rsidP="00377D87">
      <w:r>
        <w:t>On the Main WinSCP window note the left (Local) and right (Remote) p</w:t>
      </w:r>
      <w:r w:rsidR="00502607">
        <w:t>anels.</w:t>
      </w:r>
    </w:p>
    <w:p w14:paraId="73276C58" w14:textId="23390D16" w:rsidR="00236F94" w:rsidRDefault="00983AC7" w:rsidP="00377D87">
      <w:r>
        <w:rPr>
          <w:noProof/>
        </w:rPr>
        <mc:AlternateContent>
          <mc:Choice Requires="wps">
            <w:drawing>
              <wp:anchor distT="0" distB="0" distL="114300" distR="114300" simplePos="0" relativeHeight="251662336" behindDoc="0" locked="0" layoutInCell="1" allowOverlap="1" wp14:anchorId="786512C3" wp14:editId="63CADBB1">
                <wp:simplePos x="0" y="0"/>
                <wp:positionH relativeFrom="column">
                  <wp:posOffset>3362960</wp:posOffset>
                </wp:positionH>
                <wp:positionV relativeFrom="paragraph">
                  <wp:posOffset>974090</wp:posOffset>
                </wp:positionV>
                <wp:extent cx="873760" cy="326390"/>
                <wp:effectExtent l="0" t="0" r="15240" b="2921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3760" cy="326390"/>
                        </a:xfrm>
                        <a:prstGeom prst="ellipse">
                          <a:avLst/>
                        </a:prstGeom>
                        <a:solidFill>
                          <a:srgbClr val="FFFFFF"/>
                        </a:solidFill>
                        <a:ln w="9525">
                          <a:solidFill>
                            <a:srgbClr val="FF0000"/>
                          </a:solidFill>
                          <a:round/>
                          <a:headEnd/>
                          <a:tailEnd/>
                        </a:ln>
                      </wps:spPr>
                      <wps:txbx>
                        <w:txbxContent>
                          <w:p w14:paraId="7A146C25" w14:textId="77777777" w:rsidR="00617CA1" w:rsidRPr="00743906" w:rsidRDefault="00617CA1" w:rsidP="00377D87">
                            <w:pPr>
                              <w:rPr>
                                <w:color w:val="FF0000"/>
                              </w:rPr>
                            </w:pPr>
                            <w:r w:rsidRPr="00743906">
                              <w:rPr>
                                <w:color w:val="FF0000"/>
                              </w:rPr>
                              <w:t>Remote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6512C3" id="Oval 13" o:spid="_x0000_s1029" style="position:absolute;margin-left:264.8pt;margin-top:76.7pt;width:68.8pt;height:2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" strokecolor="red">
                <v:textbox>
                  <w:txbxContent>
                    <w:p w14:paraId="7A146C25" w14:textId="77777777" w:rsidR="00617CA1" w:rsidRPr="00743906" w:rsidRDefault="00617CA1" w:rsidP="00377D87">
                      <w:pPr>
                        <w:rPr>
                          <w:color w:val="FF0000"/>
                        </w:rPr>
                      </w:pPr>
                      <w:r w:rsidRPr="00743906">
                        <w:rPr>
                          <w:color w:val="FF0000"/>
                        </w:rPr>
                        <w:t>Remote</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588DA871" wp14:editId="7E7A5A1B">
                <wp:simplePos x="0" y="0"/>
                <wp:positionH relativeFrom="column">
                  <wp:posOffset>1976120</wp:posOffset>
                </wp:positionH>
                <wp:positionV relativeFrom="paragraph">
                  <wp:posOffset>1003300</wp:posOffset>
                </wp:positionV>
                <wp:extent cx="770890" cy="326390"/>
                <wp:effectExtent l="0" t="0" r="16510" b="2921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326390"/>
                        </a:xfrm>
                        <a:prstGeom prst="ellipse">
                          <a:avLst/>
                        </a:prstGeom>
                        <a:solidFill>
                          <a:srgbClr val="FFFFFF"/>
                        </a:solidFill>
                        <a:ln w="9525">
                          <a:solidFill>
                            <a:srgbClr val="FF0000"/>
                          </a:solidFill>
                          <a:round/>
                          <a:headEnd/>
                          <a:tailEnd/>
                        </a:ln>
                      </wps:spPr>
                      <wps:txbx>
                        <w:txbxContent>
                          <w:p w14:paraId="30F2F197" w14:textId="77777777" w:rsidR="00617CA1" w:rsidRPr="00743906" w:rsidRDefault="00617CA1" w:rsidP="00377D87">
                            <w:pPr>
                              <w:rPr>
                                <w:color w:val="FF0000"/>
                              </w:rPr>
                            </w:pPr>
                            <w:r w:rsidRPr="00743906">
                              <w:rPr>
                                <w:color w:val="FF0000"/>
                              </w:rPr>
                              <w:t>Local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8DA871" id="Oval 12" o:spid="_x0000_s1030" style="position:absolute;margin-left:155.6pt;margin-top:79pt;width:60.7pt;height:2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" strokecolor="red">
                <v:textbox>
                  <w:txbxContent>
                    <w:p w14:paraId="30F2F197" w14:textId="77777777" w:rsidR="00617CA1" w:rsidRPr="00743906" w:rsidRDefault="00617CA1" w:rsidP="00377D87">
                      <w:pPr>
                        <w:rPr>
                          <w:color w:val="FF0000"/>
                        </w:rPr>
                      </w:pPr>
                      <w:r w:rsidRPr="00743906">
                        <w:rPr>
                          <w:color w:val="FF0000"/>
                        </w:rPr>
                        <w:t>Local</w:t>
                      </w:r>
                    </w:p>
                  </w:txbxContent>
                </v:textbox>
              </v:oval>
            </w:pict>
          </mc:Fallback>
        </mc:AlternateContent>
      </w:r>
      <w:r w:rsidR="00502607">
        <w:rPr>
          <w:noProof/>
        </w:rPr>
        <w:drawing>
          <wp:anchor distT="0" distB="0" distL="114300" distR="114300" simplePos="0" relativeHeight="251658240" behindDoc="1" locked="0" layoutInCell="1" allowOverlap="1" wp14:anchorId="46C26DB6" wp14:editId="12924EC7">
            <wp:simplePos x="0" y="0"/>
            <wp:positionH relativeFrom="column">
              <wp:posOffset>1242695</wp:posOffset>
            </wp:positionH>
            <wp:positionV relativeFrom="paragraph">
              <wp:posOffset>93980</wp:posOffset>
            </wp:positionV>
            <wp:extent cx="3335655" cy="1866900"/>
            <wp:effectExtent l="0" t="0" r="0" b="12700"/>
            <wp:wrapTight wrapText="bothSides">
              <wp:wrapPolygon edited="0">
                <wp:start x="0" y="0"/>
                <wp:lineTo x="0" y="21453"/>
                <wp:lineTo x="21382" y="21453"/>
                <wp:lineTo x="21382" y="0"/>
                <wp:lineTo x="0" y="0"/>
              </wp:wrapPolygon>
            </wp:wrapTight>
            <wp:docPr id="9" name="Picture 2" descr="ScreenHunter_01 Jun. 02 06.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1 Jun. 02 06.14.gif"/>
                    <pic:cNvPicPr/>
                  </pic:nvPicPr>
                  <pic:blipFill>
                    <a:blip r:embed="rId15" cstate="print"/>
                    <a:stretch>
                      <a:fillRect/>
                    </a:stretch>
                  </pic:blipFill>
                  <pic:spPr>
                    <a:xfrm>
                      <a:off x="0" y="0"/>
                      <a:ext cx="3335655" cy="1866900"/>
                    </a:xfrm>
                    <a:prstGeom prst="rect">
                      <a:avLst/>
                    </a:prstGeom>
                  </pic:spPr>
                </pic:pic>
              </a:graphicData>
            </a:graphic>
            <wp14:sizeRelH relativeFrom="margin">
              <wp14:pctWidth>0</wp14:pctWidth>
            </wp14:sizeRelH>
            <wp14:sizeRelV relativeFrom="margin">
              <wp14:pctHeight>0</wp14:pctHeight>
            </wp14:sizeRelV>
          </wp:anchor>
        </w:drawing>
      </w:r>
      <w:r w:rsidR="00236F94">
        <w:br/>
      </w:r>
      <w:r w:rsidR="00236F94">
        <w:br/>
      </w:r>
      <w:r w:rsidR="00236F94">
        <w:br/>
      </w:r>
      <w:r w:rsidR="00236F94">
        <w:br/>
      </w:r>
      <w:r w:rsidR="00236F94">
        <w:br/>
      </w:r>
      <w:r w:rsidR="00236F94">
        <w:br/>
      </w:r>
      <w:r w:rsidR="00236F94">
        <w:br/>
      </w:r>
      <w:r w:rsidR="00236F94">
        <w:br/>
      </w:r>
      <w:r w:rsidR="00236F94">
        <w:br/>
      </w:r>
      <w:r w:rsidR="00236F94">
        <w:br/>
      </w:r>
      <w:r w:rsidR="00236F94">
        <w:br/>
      </w:r>
      <w:r w:rsidR="00236F94">
        <w:br/>
      </w:r>
      <w:r w:rsidR="00236F94">
        <w:br/>
      </w:r>
      <w:r w:rsidR="00236F94">
        <w:br/>
      </w:r>
      <w:r w:rsidR="00236F94">
        <w:br/>
      </w:r>
      <w:r w:rsidR="00236F94">
        <w:br/>
      </w:r>
      <w:r w:rsidR="00236F94">
        <w:br/>
      </w:r>
      <w:r w:rsidR="00236F94">
        <w:br/>
      </w:r>
      <w:r w:rsidR="00236F94">
        <w:br/>
      </w:r>
      <w:r w:rsidR="00236F94">
        <w:br/>
      </w:r>
    </w:p>
    <w:p w14:paraId="6B86F26C" w14:textId="77777777" w:rsidR="00236F94" w:rsidRDefault="00236F94" w:rsidP="00377D87"/>
    <w:p w14:paraId="143A0485" w14:textId="4A745252" w:rsidR="00B7494F" w:rsidRDefault="00236F94" w:rsidP="00377D87">
      <w:r>
        <w:br/>
      </w:r>
    </w:p>
    <w:p w14:paraId="356C52C9" w14:textId="264C8775" w:rsidR="00377D87" w:rsidRDefault="00377D87" w:rsidP="00377D87"/>
    <w:p w14:paraId="17B0AE7B" w14:textId="45EB5EA4" w:rsidR="00377D87" w:rsidRPr="001B5B68" w:rsidRDefault="00B7494F" w:rsidP="00B7494F">
      <w:pPr>
        <w:pBdr>
          <w:top w:val="single" w:sz="4" w:space="1" w:color="auto"/>
          <w:left w:val="single" w:sz="4" w:space="1" w:color="auto"/>
          <w:bottom w:val="single" w:sz="4" w:space="0" w:color="auto"/>
          <w:right w:val="single" w:sz="4" w:space="0" w:color="auto"/>
        </w:pBdr>
        <w:ind w:left="720" w:firstLine="360"/>
        <w:rPr>
          <w:i/>
        </w:rPr>
      </w:pPr>
      <w:r>
        <w:rPr>
          <w:i/>
        </w:rPr>
        <w:t xml:space="preserve">FYI - </w:t>
      </w:r>
      <w:r w:rsidR="00377D87" w:rsidRPr="001B5B68">
        <w:rPr>
          <w:i/>
        </w:rPr>
        <w:t>Local (left) is the storage for the Workstation i.e. for the logged in team member</w:t>
      </w:r>
      <w:r w:rsidR="00377D87" w:rsidRPr="001B5B68">
        <w:rPr>
          <w:i/>
        </w:rPr>
        <w:br/>
      </w:r>
      <w:r w:rsidR="00377D87" w:rsidRPr="001B5B68">
        <w:rPr>
          <w:i/>
        </w:rPr>
        <w:tab/>
        <w:t>Remote (right) is the Z storage for th</w:t>
      </w:r>
      <w:r>
        <w:rPr>
          <w:i/>
        </w:rPr>
        <w:t>e team member logged into WinSCP</w:t>
      </w:r>
    </w:p>
    <w:p w14:paraId="3D98C466" w14:textId="77777777" w:rsidR="000E1E17" w:rsidRDefault="000E1E17" w:rsidP="00B7494F">
      <w:pPr>
        <w:ind w:left="720"/>
      </w:pPr>
    </w:p>
    <w:p w14:paraId="4F1BB2D2" w14:textId="599F9CEE" w:rsidR="00377D87" w:rsidRDefault="000E1E17" w:rsidP="00B7494F">
      <w:pPr>
        <w:ind w:left="720"/>
      </w:pPr>
      <w:r>
        <w:rPr>
          <w:noProof/>
        </w:rPr>
        <w:drawing>
          <wp:anchor distT="0" distB="0" distL="114300" distR="114300" simplePos="0" relativeHeight="251693056" behindDoc="1" locked="0" layoutInCell="1" allowOverlap="1" wp14:anchorId="580A4BB4" wp14:editId="26F72BF7">
            <wp:simplePos x="0" y="0"/>
            <wp:positionH relativeFrom="column">
              <wp:posOffset>3115310</wp:posOffset>
            </wp:positionH>
            <wp:positionV relativeFrom="paragraph">
              <wp:posOffset>30480</wp:posOffset>
            </wp:positionV>
            <wp:extent cx="3481705" cy="2798445"/>
            <wp:effectExtent l="0" t="0" r="0" b="0"/>
            <wp:wrapTight wrapText="bothSides">
              <wp:wrapPolygon edited="0">
                <wp:start x="0" y="0"/>
                <wp:lineTo x="0" y="21370"/>
                <wp:lineTo x="21431" y="21370"/>
                <wp:lineTo x="21431" y="0"/>
                <wp:lineTo x="0" y="0"/>
              </wp:wrapPolygon>
            </wp:wrapTight>
            <wp:docPr id="21" name="Picture 20" descr="ScreenHunter_01 Jun. 02 06.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1 Jun. 02 06.14.gif"/>
                    <pic:cNvPicPr/>
                  </pic:nvPicPr>
                  <pic:blipFill>
                    <a:blip r:embed="rId15" cstate="print"/>
                    <a:stretch>
                      <a:fillRect/>
                    </a:stretch>
                  </pic:blipFill>
                  <pic:spPr>
                    <a:xfrm>
                      <a:off x="0" y="0"/>
                      <a:ext cx="3481705" cy="2798445"/>
                    </a:xfrm>
                    <a:prstGeom prst="rect">
                      <a:avLst/>
                    </a:prstGeom>
                  </pic:spPr>
                </pic:pic>
              </a:graphicData>
            </a:graphic>
          </wp:anchor>
        </w:drawing>
      </w:r>
      <w:r w:rsidR="00377D87">
        <w:t>&gt;</w:t>
      </w:r>
      <w:r w:rsidR="00377D87" w:rsidRPr="006F1282">
        <w:rPr>
          <w:b/>
        </w:rPr>
        <w:t>Navigate</w:t>
      </w:r>
      <w:r w:rsidR="00377D87">
        <w:t xml:space="preserve"> using the tools above the </w:t>
      </w:r>
      <w:r w:rsidR="00377D87" w:rsidRPr="00F566C4">
        <w:rPr>
          <w:b/>
          <w:i/>
        </w:rPr>
        <w:t>left (Local)</w:t>
      </w:r>
      <w:r w:rsidR="00377D87">
        <w:t xml:space="preserve"> panel to the Z </w:t>
      </w:r>
      <w:r w:rsidR="00B7494F">
        <w:t>drive until you see the CSIS110 f</w:t>
      </w:r>
      <w:r w:rsidR="00377D87">
        <w:t>older</w:t>
      </w:r>
      <w:r w:rsidR="00377D87">
        <w:br/>
      </w:r>
    </w:p>
    <w:p w14:paraId="74A7F3E2" w14:textId="7C175555" w:rsidR="00377D87" w:rsidRDefault="00377D87" w:rsidP="00B7494F">
      <w:pPr>
        <w:ind w:left="720"/>
      </w:pPr>
      <w:r>
        <w:t>&gt;</w:t>
      </w:r>
      <w:r w:rsidRPr="006F1282">
        <w:rPr>
          <w:b/>
        </w:rPr>
        <w:t>Navigate</w:t>
      </w:r>
      <w:r>
        <w:t xml:space="preserve"> using the tools above the</w:t>
      </w:r>
      <w:r w:rsidRPr="00F566C4">
        <w:rPr>
          <w:b/>
        </w:rPr>
        <w:t xml:space="preserve"> right (Remote)</w:t>
      </w:r>
      <w:r>
        <w:t xml:space="preserve"> panel to the Z </w:t>
      </w:r>
      <w:r w:rsidR="00B7494F">
        <w:t xml:space="preserve">drive until you see the </w:t>
      </w:r>
      <w:r>
        <w:t xml:space="preserve">second team member's </w:t>
      </w:r>
      <w:r w:rsidR="00B7494F">
        <w:t>CSIS110 folder</w:t>
      </w:r>
    </w:p>
    <w:p w14:paraId="6A441DE2" w14:textId="77777777" w:rsidR="00377D87" w:rsidRDefault="00377D87" w:rsidP="00377D87"/>
    <w:p w14:paraId="523B5FCF" w14:textId="2D1000AD" w:rsidR="00377D87" w:rsidRDefault="000E1E17" w:rsidP="00B7494F">
      <w:pPr>
        <w:ind w:left="720"/>
      </w:pPr>
      <w:r>
        <w:rPr>
          <w:noProof/>
        </w:rPr>
        <mc:AlternateContent>
          <mc:Choice Requires="wps">
            <w:drawing>
              <wp:anchor distT="0" distB="0" distL="114300" distR="114300" simplePos="0" relativeHeight="251691008" behindDoc="0" locked="0" layoutInCell="1" allowOverlap="1" wp14:anchorId="4D83DC94" wp14:editId="0392AD53">
                <wp:simplePos x="0" y="0"/>
                <wp:positionH relativeFrom="column">
                  <wp:posOffset>4016375</wp:posOffset>
                </wp:positionH>
                <wp:positionV relativeFrom="paragraph">
                  <wp:posOffset>17780</wp:posOffset>
                </wp:positionV>
                <wp:extent cx="1213485" cy="88265"/>
                <wp:effectExtent l="69850" t="131445" r="50165" b="110490"/>
                <wp:wrapNone/>
                <wp:docPr id="1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93198">
                          <a:off x="0" y="0"/>
                          <a:ext cx="1213485" cy="88265"/>
                        </a:xfrm>
                        <a:prstGeom prst="rightArrow">
                          <a:avLst>
                            <a:gd name="adj1" fmla="val 50000"/>
                            <a:gd name="adj2" fmla="val 343705"/>
                          </a:avLst>
                        </a:prstGeom>
                        <a:solidFill>
                          <a:schemeClr val="tx2">
                            <a:lumMod val="100000"/>
                            <a:lumOff val="0"/>
                          </a:schemeClr>
                        </a:solidFill>
                        <a:ln w="31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9B7C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 o:spid="_x0000_s1026" type="#_x0000_t13" style="position:absolute;margin-left:316.25pt;margin-top:1.4pt;width:95.55pt;height:6.95pt;rotation:429477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" fillcolor="#1f497d [3215]" strokeweight=".25pt"/>
            </w:pict>
          </mc:Fallback>
        </mc:AlternateContent>
      </w:r>
      <w:r w:rsidR="00377D87">
        <w:t>&gt;</w:t>
      </w:r>
      <w:r w:rsidR="00377D87" w:rsidRPr="006F1282">
        <w:rPr>
          <w:b/>
        </w:rPr>
        <w:t>Drag</w:t>
      </w:r>
      <w:r w:rsidR="00377D87">
        <w:t xml:space="preserve"> the </w:t>
      </w:r>
      <w:r w:rsidR="00B7494F">
        <w:t>desired file</w:t>
      </w:r>
      <w:r>
        <w:t>s</w:t>
      </w:r>
      <w:r w:rsidR="00B7494F">
        <w:t xml:space="preserve"> from the CSIS110 folder </w:t>
      </w:r>
      <w:r w:rsidR="00377D87">
        <w:t xml:space="preserve">from the left panel to the right panel to </w:t>
      </w:r>
      <w:r w:rsidR="00B7494F">
        <w:t>create a copy of the desired files f</w:t>
      </w:r>
      <w:r w:rsidR="00377D87">
        <w:t>or the second team member.</w:t>
      </w:r>
    </w:p>
    <w:p w14:paraId="0D4D9D7B" w14:textId="43C84BF8" w:rsidR="00952B67" w:rsidRDefault="00377D87">
      <w:pPr>
        <w:rPr>
          <w:sz w:val="22"/>
          <w:szCs w:val="22"/>
        </w:rPr>
      </w:pPr>
      <w:r>
        <w:br/>
      </w:r>
    </w:p>
    <w:p w14:paraId="00FC475A" w14:textId="77777777" w:rsidR="000E1E17" w:rsidRDefault="000E1E17">
      <w:pPr>
        <w:rPr>
          <w:b/>
          <w:bCs/>
          <w:sz w:val="28"/>
          <w:szCs w:val="28"/>
        </w:rPr>
      </w:pPr>
      <w:r>
        <w:rPr>
          <w:b/>
          <w:bCs/>
          <w:sz w:val="28"/>
          <w:szCs w:val="28"/>
        </w:rPr>
        <w:br w:type="page"/>
      </w:r>
    </w:p>
    <w:p w14:paraId="759F4169" w14:textId="1F0E41BA" w:rsidR="008F499A" w:rsidRPr="008F499A" w:rsidRDefault="008F499A" w:rsidP="008F499A">
      <w:pPr>
        <w:jc w:val="center"/>
        <w:rPr>
          <w:b/>
          <w:bCs/>
          <w:sz w:val="28"/>
          <w:szCs w:val="28"/>
        </w:rPr>
      </w:pPr>
      <w:r w:rsidRPr="008F499A">
        <w:rPr>
          <w:b/>
          <w:bCs/>
          <w:sz w:val="28"/>
          <w:szCs w:val="28"/>
        </w:rPr>
        <w:t>6.</w:t>
      </w:r>
      <w:r>
        <w:rPr>
          <w:b/>
          <w:bCs/>
          <w:sz w:val="28"/>
          <w:szCs w:val="28"/>
        </w:rPr>
        <w:t xml:space="preserve">  </w:t>
      </w:r>
      <w:r w:rsidRPr="008F499A">
        <w:rPr>
          <w:b/>
          <w:bCs/>
          <w:sz w:val="28"/>
          <w:szCs w:val="28"/>
        </w:rPr>
        <w:t>Directory Structure and Drives</w:t>
      </w:r>
    </w:p>
    <w:p w14:paraId="799D4F27" w14:textId="77777777" w:rsidR="008F499A" w:rsidRDefault="008F499A" w:rsidP="008F499A">
      <w:pPr>
        <w:pStyle w:val="List"/>
        <w:spacing w:before="120" w:after="120"/>
        <w:ind w:firstLine="0"/>
        <w:rPr>
          <w:sz w:val="22"/>
          <w:szCs w:val="22"/>
        </w:rPr>
      </w:pPr>
      <w:r>
        <w:rPr>
          <w:sz w:val="22"/>
          <w:szCs w:val="22"/>
        </w:rPr>
        <w:t xml:space="preserve">After you log on, you will have access to your local drive (C: drive), as well as to your own space on the </w:t>
      </w:r>
      <w:r w:rsidR="00B2039A">
        <w:rPr>
          <w:sz w:val="22"/>
          <w:szCs w:val="22"/>
        </w:rPr>
        <w:t>Siena</w:t>
      </w:r>
      <w:r>
        <w:rPr>
          <w:sz w:val="22"/>
          <w:szCs w:val="22"/>
        </w:rPr>
        <w:t xml:space="preserve"> network drive.  This drive is named Z: , and it is accessible throughout the </w:t>
      </w:r>
      <w:r w:rsidR="00B2039A">
        <w:rPr>
          <w:sz w:val="22"/>
          <w:szCs w:val="22"/>
        </w:rPr>
        <w:t>Siena</w:t>
      </w:r>
      <w:r>
        <w:rPr>
          <w:sz w:val="22"/>
          <w:szCs w:val="22"/>
        </w:rPr>
        <w:t xml:space="preserve"> network.  </w:t>
      </w:r>
      <w:r w:rsidR="004C55A3">
        <w:rPr>
          <w:sz w:val="22"/>
          <w:szCs w:val="22"/>
        </w:rPr>
        <w:t>This drive is important, since it contains y</w:t>
      </w:r>
      <w:r>
        <w:rPr>
          <w:sz w:val="22"/>
          <w:szCs w:val="22"/>
        </w:rPr>
        <w:t>our lab instru</w:t>
      </w:r>
      <w:r w:rsidR="004C55A3">
        <w:rPr>
          <w:sz w:val="22"/>
          <w:szCs w:val="22"/>
        </w:rPr>
        <w:t>ctions, sample files for labs and homeworks, and areas in which you will turn in your projects.</w:t>
      </w:r>
    </w:p>
    <w:p w14:paraId="22F28EAB" w14:textId="77777777" w:rsidR="004C55A3" w:rsidRDefault="004C55A3" w:rsidP="008F499A">
      <w:pPr>
        <w:pStyle w:val="List"/>
        <w:spacing w:before="120" w:after="120"/>
        <w:ind w:firstLine="0"/>
        <w:rPr>
          <w:sz w:val="22"/>
          <w:szCs w:val="22"/>
        </w:rPr>
      </w:pPr>
      <w:r>
        <w:rPr>
          <w:sz w:val="22"/>
          <w:szCs w:val="22"/>
        </w:rPr>
        <w:t xml:space="preserve">The Z: drive has been set up for you with a folder, </w:t>
      </w:r>
      <w:r>
        <w:rPr>
          <w:b/>
          <w:sz w:val="22"/>
          <w:szCs w:val="22"/>
        </w:rPr>
        <w:t>csis110.</w:t>
      </w:r>
      <w:r>
        <w:rPr>
          <w:sz w:val="22"/>
          <w:szCs w:val="22"/>
        </w:rPr>
        <w:t xml:space="preserve">  This folder will contain all files for this course.  </w:t>
      </w:r>
    </w:p>
    <w:p w14:paraId="4E580791" w14:textId="0303DFA8" w:rsidR="004C55A3" w:rsidRDefault="004C55A3" w:rsidP="005E393A">
      <w:pPr>
        <w:pStyle w:val="List"/>
        <w:spacing w:before="120" w:after="120"/>
        <w:ind w:firstLine="0"/>
        <w:rPr>
          <w:sz w:val="22"/>
          <w:szCs w:val="22"/>
        </w:rPr>
      </w:pPr>
      <w:r>
        <w:rPr>
          <w:sz w:val="22"/>
          <w:szCs w:val="22"/>
        </w:rPr>
        <w:t xml:space="preserve">Within the csis110 folder is the </w:t>
      </w:r>
      <w:r>
        <w:rPr>
          <w:b/>
          <w:sz w:val="22"/>
          <w:szCs w:val="22"/>
        </w:rPr>
        <w:t xml:space="preserve">common </w:t>
      </w:r>
      <w:r>
        <w:rPr>
          <w:sz w:val="22"/>
          <w:szCs w:val="22"/>
        </w:rPr>
        <w:t>folder.  This is a link to all of the f</w:t>
      </w:r>
      <w:bookmarkStart w:id="0" w:name="_GoBack"/>
      <w:bookmarkEnd w:id="0"/>
      <w:r>
        <w:rPr>
          <w:sz w:val="22"/>
          <w:szCs w:val="22"/>
        </w:rPr>
        <w:t>iles and documents that exist in our sharable course space, and includes the lab instructions and sample files.</w:t>
      </w:r>
      <w:r w:rsidR="005E393A">
        <w:rPr>
          <w:sz w:val="22"/>
          <w:szCs w:val="22"/>
        </w:rPr>
        <w:t xml:space="preserve">  You do not have permission to edit any of these files.  You will copy them into </w:t>
      </w:r>
      <w:r w:rsidR="007C414B">
        <w:rPr>
          <w:sz w:val="22"/>
          <w:szCs w:val="22"/>
        </w:rPr>
        <w:t>others parts of your csis110 folder</w:t>
      </w:r>
      <w:r w:rsidR="00D75462">
        <w:rPr>
          <w:sz w:val="22"/>
          <w:szCs w:val="22"/>
        </w:rPr>
        <w:t xml:space="preserve">, which you will create (in the diagram below, </w:t>
      </w:r>
      <w:r w:rsidR="00D75462">
        <w:rPr>
          <w:b/>
          <w:sz w:val="22"/>
          <w:szCs w:val="22"/>
        </w:rPr>
        <w:t>MyLabs</w:t>
      </w:r>
      <w:r w:rsidR="00D75462">
        <w:rPr>
          <w:sz w:val="22"/>
          <w:szCs w:val="22"/>
        </w:rPr>
        <w:t>)</w:t>
      </w:r>
      <w:r w:rsidR="005E393A">
        <w:rPr>
          <w:sz w:val="22"/>
          <w:szCs w:val="22"/>
        </w:rPr>
        <w:t>.</w:t>
      </w:r>
      <w:r w:rsidR="00B403D2">
        <w:rPr>
          <w:sz w:val="22"/>
          <w:szCs w:val="22"/>
        </w:rPr>
        <w:t xml:space="preserve">  The common folder is d</w:t>
      </w:r>
      <w:r w:rsidR="007C414B">
        <w:rPr>
          <w:sz w:val="22"/>
          <w:szCs w:val="22"/>
        </w:rPr>
        <w:t xml:space="preserve">ivided into areas </w:t>
      </w:r>
      <w:r w:rsidR="00B403D2">
        <w:rPr>
          <w:sz w:val="22"/>
          <w:szCs w:val="22"/>
        </w:rPr>
        <w:t>depending upon which theme your course is using.</w:t>
      </w:r>
    </w:p>
    <w:p w14:paraId="22273087" w14:textId="63E37A63" w:rsidR="004C55A3" w:rsidRDefault="004C55A3" w:rsidP="008F499A">
      <w:pPr>
        <w:pStyle w:val="List"/>
        <w:spacing w:before="120" w:after="120"/>
        <w:ind w:firstLine="0"/>
        <w:rPr>
          <w:sz w:val="22"/>
          <w:szCs w:val="22"/>
        </w:rPr>
      </w:pPr>
      <w:r>
        <w:rPr>
          <w:sz w:val="22"/>
          <w:szCs w:val="22"/>
        </w:rPr>
        <w:t xml:space="preserve">Within the csis110 folder you will also find the </w:t>
      </w:r>
      <w:r>
        <w:rPr>
          <w:b/>
          <w:sz w:val="22"/>
          <w:szCs w:val="22"/>
        </w:rPr>
        <w:t xml:space="preserve">hw </w:t>
      </w:r>
      <w:r>
        <w:rPr>
          <w:sz w:val="22"/>
          <w:szCs w:val="22"/>
        </w:rPr>
        <w:t>folder.  This directory contains subfolders for each of the homeworks, and is the location to which you will copy your project work.</w:t>
      </w:r>
      <w:r w:rsidR="005E479B">
        <w:rPr>
          <w:sz w:val="22"/>
          <w:szCs w:val="22"/>
        </w:rPr>
        <w:t xml:space="preserve">  Do not delete any of the folders we provide for you there.</w:t>
      </w:r>
    </w:p>
    <w:p w14:paraId="547D5F44" w14:textId="77777777" w:rsidR="004C55A3" w:rsidRDefault="004C55A3" w:rsidP="008F499A">
      <w:pPr>
        <w:pStyle w:val="List"/>
        <w:spacing w:before="120" w:after="120"/>
        <w:ind w:firstLine="0"/>
        <w:rPr>
          <w:sz w:val="22"/>
          <w:szCs w:val="22"/>
        </w:rPr>
      </w:pPr>
    </w:p>
    <w:p w14:paraId="68BCA4B1" w14:textId="0253D30C" w:rsidR="004C55A3" w:rsidRPr="004C55A3" w:rsidRDefault="000E1E17" w:rsidP="008F499A">
      <w:pPr>
        <w:pStyle w:val="List"/>
        <w:spacing w:before="120" w:after="120"/>
        <w:ind w:firstLine="0"/>
        <w:rPr>
          <w:sz w:val="22"/>
          <w:szCs w:val="22"/>
        </w:rPr>
      </w:pPr>
      <w:r>
        <w:rPr>
          <w:noProof/>
          <w:sz w:val="22"/>
          <w:szCs w:val="22"/>
        </w:rPr>
        <mc:AlternateContent>
          <mc:Choice Requires="wps">
            <w:drawing>
              <wp:anchor distT="0" distB="0" distL="114300" distR="114300" simplePos="0" relativeHeight="251672576" behindDoc="0" locked="0" layoutInCell="1" allowOverlap="1" wp14:anchorId="43C49FEE" wp14:editId="5BAFCCE2">
                <wp:simplePos x="0" y="0"/>
                <wp:positionH relativeFrom="column">
                  <wp:posOffset>-332740</wp:posOffset>
                </wp:positionH>
                <wp:positionV relativeFrom="paragraph">
                  <wp:posOffset>1102995</wp:posOffset>
                </wp:positionV>
                <wp:extent cx="1127760" cy="373380"/>
                <wp:effectExtent l="51435" t="53340" r="52705" b="55880"/>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373380"/>
                        </a:xfrm>
                        <a:prstGeom prst="homePlate">
                          <a:avLst>
                            <a:gd name="adj" fmla="val 75510"/>
                          </a:avLst>
                        </a:prstGeom>
                        <a:solidFill>
                          <a:srgbClr val="FFFFFF"/>
                        </a:solidFill>
                        <a:ln w="9525">
                          <a:solidFill>
                            <a:srgbClr val="000000"/>
                          </a:solidFill>
                          <a:miter lim="800000"/>
                          <a:headEnd/>
                          <a:tailEnd/>
                        </a:ln>
                      </wps:spPr>
                      <wps:txbx>
                        <w:txbxContent>
                          <w:p w14:paraId="4004A240" w14:textId="77777777" w:rsidR="00617CA1" w:rsidRDefault="00617CA1">
                            <w:r>
                              <w:t>Read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C49FE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 o:spid="_x0000_s1031" type="#_x0000_t15" style="position:absolute;left:0;text-align:left;margin-left:-26.2pt;margin-top:86.85pt;width:88.8pt;height:2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">
                <v:textbox>
                  <w:txbxContent>
                    <w:p w14:paraId="4004A240" w14:textId="77777777" w:rsidR="00617CA1" w:rsidRDefault="00617CA1">
                      <w:r>
                        <w:t>Read Only</w:t>
                      </w:r>
                    </w:p>
                  </w:txbxContent>
                </v:textbox>
              </v:shape>
            </w:pict>
          </mc:Fallback>
        </mc:AlternateContent>
      </w:r>
      <w:r w:rsidR="004C55A3">
        <w:rPr>
          <w:noProof/>
          <w:sz w:val="22"/>
          <w:szCs w:val="22"/>
        </w:rPr>
        <w:drawing>
          <wp:inline distT="0" distB="0" distL="0" distR="0" wp14:anchorId="6938353D" wp14:editId="02931C8E">
            <wp:extent cx="5934075" cy="3019425"/>
            <wp:effectExtent l="952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8071735" w14:textId="77777777" w:rsidR="00087D32" w:rsidRDefault="00087D32" w:rsidP="00087D32">
      <w:pPr>
        <w:pStyle w:val="List"/>
        <w:spacing w:before="120" w:after="120"/>
        <w:rPr>
          <w:sz w:val="22"/>
          <w:szCs w:val="22"/>
        </w:rPr>
      </w:pPr>
    </w:p>
    <w:p w14:paraId="33121E3A" w14:textId="77777777" w:rsidR="00633B3E" w:rsidRDefault="00633B3E" w:rsidP="00B2039A">
      <w:pPr>
        <w:pStyle w:val="List"/>
        <w:spacing w:before="120" w:after="120"/>
        <w:ind w:firstLine="0"/>
        <w:rPr>
          <w:sz w:val="22"/>
          <w:szCs w:val="22"/>
        </w:rPr>
      </w:pPr>
      <w:r>
        <w:rPr>
          <w:sz w:val="22"/>
          <w:szCs w:val="22"/>
        </w:rPr>
        <w:t xml:space="preserve">To begin your first lab, you will have to copy the </w:t>
      </w:r>
      <w:r w:rsidRPr="00633B3E">
        <w:rPr>
          <w:b/>
          <w:sz w:val="22"/>
          <w:szCs w:val="22"/>
        </w:rPr>
        <w:t>lab1</w:t>
      </w:r>
      <w:r>
        <w:rPr>
          <w:b/>
          <w:sz w:val="22"/>
          <w:szCs w:val="22"/>
        </w:rPr>
        <w:t xml:space="preserve"> </w:t>
      </w:r>
      <w:r>
        <w:rPr>
          <w:sz w:val="22"/>
          <w:szCs w:val="22"/>
        </w:rPr>
        <w:t xml:space="preserve">folder from </w:t>
      </w:r>
      <w:r>
        <w:rPr>
          <w:b/>
          <w:sz w:val="22"/>
          <w:szCs w:val="22"/>
        </w:rPr>
        <w:t xml:space="preserve">common </w:t>
      </w:r>
      <w:r>
        <w:rPr>
          <w:sz w:val="22"/>
          <w:szCs w:val="22"/>
        </w:rPr>
        <w:t xml:space="preserve">into your </w:t>
      </w:r>
      <w:r>
        <w:rPr>
          <w:b/>
          <w:sz w:val="22"/>
          <w:szCs w:val="22"/>
        </w:rPr>
        <w:t xml:space="preserve">csis110 </w:t>
      </w:r>
      <w:r>
        <w:rPr>
          <w:sz w:val="22"/>
          <w:szCs w:val="22"/>
        </w:rPr>
        <w:t xml:space="preserve">folder.  Open the </w:t>
      </w:r>
      <w:r w:rsidRPr="00633B3E">
        <w:rPr>
          <w:b/>
          <w:sz w:val="22"/>
          <w:szCs w:val="22"/>
        </w:rPr>
        <w:t>lab1</w:t>
      </w:r>
      <w:r>
        <w:rPr>
          <w:sz w:val="22"/>
          <w:szCs w:val="22"/>
        </w:rPr>
        <w:t xml:space="preserve"> folder.  There will be a document titled </w:t>
      </w:r>
      <w:r>
        <w:rPr>
          <w:b/>
          <w:sz w:val="22"/>
          <w:szCs w:val="22"/>
        </w:rPr>
        <w:t>lab1.docx</w:t>
      </w:r>
      <w:r>
        <w:rPr>
          <w:sz w:val="22"/>
          <w:szCs w:val="22"/>
        </w:rPr>
        <w:t>, which contains the instructions for completing the lab.  Your instructor will hand out the worksheets on which you will record your answers, and to which you will attach your printouts.</w:t>
      </w:r>
    </w:p>
    <w:p w14:paraId="591E65F8" w14:textId="77777777" w:rsidR="00633B3E" w:rsidRPr="00633B3E" w:rsidRDefault="00D75462" w:rsidP="00633B3E">
      <w:pPr>
        <w:pStyle w:val="List"/>
        <w:spacing w:before="120" w:after="120"/>
        <w:ind w:firstLine="0"/>
        <w:rPr>
          <w:sz w:val="22"/>
          <w:szCs w:val="22"/>
        </w:rPr>
      </w:pPr>
      <w:r>
        <w:rPr>
          <w:sz w:val="22"/>
          <w:szCs w:val="22"/>
        </w:rPr>
        <w:t>Don’t copy all of the directories right away!  Sometimes we like to alter or clarify the instructions, so copy the current lab only.</w:t>
      </w:r>
    </w:p>
    <w:sectPr w:rsidR="00633B3E" w:rsidRPr="00633B3E" w:rsidSect="00C82560">
      <w:footerReference w:type="default" r:id="rId21"/>
      <w:pgSz w:w="12240" w:h="15840"/>
      <w:pgMar w:top="990" w:right="1325" w:bottom="1296" w:left="132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8A98B" w14:textId="77777777" w:rsidR="00617CA1" w:rsidRDefault="00617CA1">
      <w:r>
        <w:separator/>
      </w:r>
    </w:p>
  </w:endnote>
  <w:endnote w:type="continuationSeparator" w:id="0">
    <w:p w14:paraId="43E93E93" w14:textId="77777777" w:rsidR="00617CA1" w:rsidRDefault="00617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7D5F0" w14:textId="67548943" w:rsidR="00617CA1" w:rsidRDefault="00617CA1">
    <w:pPr>
      <w:pStyle w:val="Footer"/>
    </w:pPr>
    <w:r>
      <w:tab/>
    </w:r>
    <w:r>
      <w:rPr>
        <w:rStyle w:val="PageNumber"/>
      </w:rPr>
      <w:fldChar w:fldCharType="begin"/>
    </w:r>
    <w:r>
      <w:rPr>
        <w:rStyle w:val="PageNumber"/>
      </w:rPr>
      <w:instrText xml:space="preserve"> PAGE </w:instrText>
    </w:r>
    <w:r>
      <w:rPr>
        <w:rStyle w:val="PageNumber"/>
      </w:rPr>
      <w:fldChar w:fldCharType="separate"/>
    </w:r>
    <w:r w:rsidR="00D30037">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1B1AE" w14:textId="77777777" w:rsidR="00617CA1" w:rsidRDefault="00617CA1">
      <w:r>
        <w:separator/>
      </w:r>
    </w:p>
  </w:footnote>
  <w:footnote w:type="continuationSeparator" w:id="0">
    <w:p w14:paraId="36ABBFA2" w14:textId="77777777" w:rsidR="00617CA1" w:rsidRDefault="00617C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E52"/>
    <w:multiLevelType w:val="hybridMultilevel"/>
    <w:tmpl w:val="D736C592"/>
    <w:lvl w:ilvl="0" w:tplc="47E6A71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A1051"/>
    <w:multiLevelType w:val="singleLevel"/>
    <w:tmpl w:val="298C3F74"/>
    <w:lvl w:ilvl="0">
      <w:start w:val="1"/>
      <w:numFmt w:val="lowerLetter"/>
      <w:lvlText w:val="%1."/>
      <w:lvlJc w:val="left"/>
      <w:pPr>
        <w:tabs>
          <w:tab w:val="num" w:pos="720"/>
        </w:tabs>
        <w:ind w:left="720" w:hanging="360"/>
      </w:pPr>
      <w:rPr>
        <w:rFonts w:hint="default"/>
      </w:rPr>
    </w:lvl>
  </w:abstractNum>
  <w:abstractNum w:abstractNumId="2" w15:restartNumberingAfterBreak="0">
    <w:nsid w:val="055D7538"/>
    <w:multiLevelType w:val="singleLevel"/>
    <w:tmpl w:val="AC48DCEA"/>
    <w:lvl w:ilvl="0">
      <w:start w:val="1"/>
      <w:numFmt w:val="bullet"/>
      <w:lvlText w:val=""/>
      <w:lvlJc w:val="left"/>
      <w:pPr>
        <w:tabs>
          <w:tab w:val="num" w:pos="720"/>
        </w:tabs>
        <w:ind w:left="360" w:hanging="360"/>
      </w:pPr>
      <w:rPr>
        <w:rFonts w:ascii="Wingdings" w:hAnsi="Wingdings" w:cs="Wingdings" w:hint="default"/>
        <w:sz w:val="44"/>
        <w:szCs w:val="44"/>
      </w:rPr>
    </w:lvl>
  </w:abstractNum>
  <w:abstractNum w:abstractNumId="3" w15:restartNumberingAfterBreak="0">
    <w:nsid w:val="07BB36EC"/>
    <w:multiLevelType w:val="singleLevel"/>
    <w:tmpl w:val="5606A08A"/>
    <w:lvl w:ilvl="0">
      <w:start w:val="1"/>
      <w:numFmt w:val="lowerLetter"/>
      <w:lvlText w:val="%1."/>
      <w:lvlJc w:val="left"/>
      <w:pPr>
        <w:tabs>
          <w:tab w:val="num" w:pos="720"/>
        </w:tabs>
        <w:ind w:left="720" w:hanging="360"/>
      </w:pPr>
      <w:rPr>
        <w:rFonts w:hint="default"/>
      </w:rPr>
    </w:lvl>
  </w:abstractNum>
  <w:abstractNum w:abstractNumId="4" w15:restartNumberingAfterBreak="0">
    <w:nsid w:val="087806E9"/>
    <w:multiLevelType w:val="hybridMultilevel"/>
    <w:tmpl w:val="0538A110"/>
    <w:lvl w:ilvl="0" w:tplc="95543ECC">
      <w:start w:val="2"/>
      <w:numFmt w:val="decimal"/>
      <w:lvlText w:val="%1."/>
      <w:lvlJc w:val="left"/>
      <w:pPr>
        <w:ind w:left="720" w:hanging="360"/>
      </w:pPr>
      <w:rPr>
        <w:rFonts w:hint="default"/>
        <w:i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6F0914"/>
    <w:multiLevelType w:val="hybridMultilevel"/>
    <w:tmpl w:val="DED42BCC"/>
    <w:lvl w:ilvl="0" w:tplc="A914F4AA">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12D536A4"/>
    <w:multiLevelType w:val="hybridMultilevel"/>
    <w:tmpl w:val="D7EE3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3B52986"/>
    <w:multiLevelType w:val="singleLevel"/>
    <w:tmpl w:val="0409000F"/>
    <w:lvl w:ilvl="0">
      <w:start w:val="1"/>
      <w:numFmt w:val="decimal"/>
      <w:lvlText w:val="%1."/>
      <w:lvlJc w:val="left"/>
      <w:pPr>
        <w:ind w:left="720" w:hanging="360"/>
      </w:pPr>
      <w:rPr>
        <w:rFonts w:hint="default"/>
      </w:rPr>
    </w:lvl>
  </w:abstractNum>
  <w:abstractNum w:abstractNumId="8" w15:restartNumberingAfterBreak="0">
    <w:nsid w:val="141D4EC9"/>
    <w:multiLevelType w:val="hybridMultilevel"/>
    <w:tmpl w:val="9A08BF7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9" w15:restartNumberingAfterBreak="0">
    <w:nsid w:val="15602D4C"/>
    <w:multiLevelType w:val="hybridMultilevel"/>
    <w:tmpl w:val="E2CA2622"/>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82101"/>
    <w:multiLevelType w:val="singleLevel"/>
    <w:tmpl w:val="BE148542"/>
    <w:lvl w:ilvl="0">
      <w:start w:val="1"/>
      <w:numFmt w:val="decimal"/>
      <w:lvlText w:val="%1."/>
      <w:lvlJc w:val="left"/>
      <w:pPr>
        <w:tabs>
          <w:tab w:val="num" w:pos="480"/>
        </w:tabs>
        <w:ind w:left="480" w:hanging="480"/>
      </w:pPr>
      <w:rPr>
        <w:rFonts w:hint="default"/>
      </w:rPr>
    </w:lvl>
  </w:abstractNum>
  <w:abstractNum w:abstractNumId="11" w15:restartNumberingAfterBreak="0">
    <w:nsid w:val="20150CBC"/>
    <w:multiLevelType w:val="singleLevel"/>
    <w:tmpl w:val="58F88C18"/>
    <w:lvl w:ilvl="0">
      <w:start w:val="1"/>
      <w:numFmt w:val="lowerLetter"/>
      <w:lvlText w:val="%1."/>
      <w:lvlJc w:val="left"/>
      <w:pPr>
        <w:tabs>
          <w:tab w:val="num" w:pos="720"/>
        </w:tabs>
        <w:ind w:left="720" w:hanging="360"/>
      </w:pPr>
      <w:rPr>
        <w:rFonts w:hint="default"/>
      </w:rPr>
    </w:lvl>
  </w:abstractNum>
  <w:abstractNum w:abstractNumId="12" w15:restartNumberingAfterBreak="0">
    <w:nsid w:val="212B314C"/>
    <w:multiLevelType w:val="singleLevel"/>
    <w:tmpl w:val="D24C59D2"/>
    <w:lvl w:ilvl="0">
      <w:start w:val="1"/>
      <w:numFmt w:val="lowerLetter"/>
      <w:lvlText w:val="%1."/>
      <w:lvlJc w:val="left"/>
      <w:pPr>
        <w:tabs>
          <w:tab w:val="num" w:pos="720"/>
        </w:tabs>
        <w:ind w:left="720" w:hanging="360"/>
      </w:pPr>
      <w:rPr>
        <w:rFonts w:hint="default"/>
      </w:rPr>
    </w:lvl>
  </w:abstractNum>
  <w:abstractNum w:abstractNumId="13" w15:restartNumberingAfterBreak="0">
    <w:nsid w:val="21E915F1"/>
    <w:multiLevelType w:val="singleLevel"/>
    <w:tmpl w:val="DD6E55E4"/>
    <w:lvl w:ilvl="0">
      <w:start w:val="1"/>
      <w:numFmt w:val="lowerLetter"/>
      <w:lvlText w:val="%1."/>
      <w:lvlJc w:val="left"/>
      <w:pPr>
        <w:tabs>
          <w:tab w:val="num" w:pos="720"/>
        </w:tabs>
        <w:ind w:left="720" w:hanging="360"/>
      </w:pPr>
      <w:rPr>
        <w:rFonts w:hint="default"/>
      </w:rPr>
    </w:lvl>
  </w:abstractNum>
  <w:abstractNum w:abstractNumId="14" w15:restartNumberingAfterBreak="0">
    <w:nsid w:val="22695248"/>
    <w:multiLevelType w:val="hybridMultilevel"/>
    <w:tmpl w:val="A832F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8590ECE"/>
    <w:multiLevelType w:val="hybridMultilevel"/>
    <w:tmpl w:val="BCF0D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9AE2E9D"/>
    <w:multiLevelType w:val="singleLevel"/>
    <w:tmpl w:val="CE4CED96"/>
    <w:lvl w:ilvl="0">
      <w:start w:val="1"/>
      <w:numFmt w:val="lowerLetter"/>
      <w:lvlText w:val="%1."/>
      <w:lvlJc w:val="left"/>
      <w:pPr>
        <w:tabs>
          <w:tab w:val="num" w:pos="720"/>
        </w:tabs>
        <w:ind w:left="720" w:hanging="360"/>
      </w:pPr>
      <w:rPr>
        <w:rFonts w:hint="default"/>
      </w:rPr>
    </w:lvl>
  </w:abstractNum>
  <w:abstractNum w:abstractNumId="17" w15:restartNumberingAfterBreak="0">
    <w:nsid w:val="2F7439FE"/>
    <w:multiLevelType w:val="multilevel"/>
    <w:tmpl w:val="D4B856D8"/>
    <w:lvl w:ilvl="0">
      <w:start w:val="3"/>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FF75119"/>
    <w:multiLevelType w:val="singleLevel"/>
    <w:tmpl w:val="0409000F"/>
    <w:lvl w:ilvl="0">
      <w:start w:val="1"/>
      <w:numFmt w:val="decimal"/>
      <w:lvlText w:val="%1."/>
      <w:lvlJc w:val="left"/>
      <w:pPr>
        <w:ind w:left="720" w:hanging="360"/>
      </w:pPr>
      <w:rPr>
        <w:rFonts w:hint="default"/>
      </w:rPr>
    </w:lvl>
  </w:abstractNum>
  <w:abstractNum w:abstractNumId="19" w15:restartNumberingAfterBreak="0">
    <w:nsid w:val="31BC255D"/>
    <w:multiLevelType w:val="singleLevel"/>
    <w:tmpl w:val="36E65F36"/>
    <w:lvl w:ilvl="0">
      <w:start w:val="1"/>
      <w:numFmt w:val="lowerLetter"/>
      <w:lvlText w:val="%1."/>
      <w:lvlJc w:val="left"/>
      <w:pPr>
        <w:tabs>
          <w:tab w:val="num" w:pos="720"/>
        </w:tabs>
        <w:ind w:left="720" w:hanging="360"/>
      </w:pPr>
      <w:rPr>
        <w:rFonts w:hint="default"/>
      </w:rPr>
    </w:lvl>
  </w:abstractNum>
  <w:abstractNum w:abstractNumId="20" w15:restartNumberingAfterBreak="0">
    <w:nsid w:val="33EB7CFA"/>
    <w:multiLevelType w:val="hybridMultilevel"/>
    <w:tmpl w:val="5720C700"/>
    <w:lvl w:ilvl="0" w:tplc="912A5DA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5B259C"/>
    <w:multiLevelType w:val="singleLevel"/>
    <w:tmpl w:val="0409000F"/>
    <w:lvl w:ilvl="0">
      <w:start w:val="1"/>
      <w:numFmt w:val="decimal"/>
      <w:lvlText w:val="%1."/>
      <w:lvlJc w:val="left"/>
      <w:pPr>
        <w:ind w:left="720" w:hanging="360"/>
      </w:pPr>
      <w:rPr>
        <w:rFonts w:hint="default"/>
      </w:rPr>
    </w:lvl>
  </w:abstractNum>
  <w:abstractNum w:abstractNumId="22" w15:restartNumberingAfterBreak="0">
    <w:nsid w:val="36FA528E"/>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39DF6098"/>
    <w:multiLevelType w:val="singleLevel"/>
    <w:tmpl w:val="DE24C636"/>
    <w:lvl w:ilvl="0">
      <w:start w:val="1"/>
      <w:numFmt w:val="lowerLetter"/>
      <w:lvlText w:val="%1."/>
      <w:lvlJc w:val="left"/>
      <w:pPr>
        <w:tabs>
          <w:tab w:val="num" w:pos="720"/>
        </w:tabs>
        <w:ind w:left="720" w:hanging="360"/>
      </w:pPr>
      <w:rPr>
        <w:rFonts w:hint="default"/>
      </w:rPr>
    </w:lvl>
  </w:abstractNum>
  <w:abstractNum w:abstractNumId="24" w15:restartNumberingAfterBreak="0">
    <w:nsid w:val="3B6D0FA3"/>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403864A3"/>
    <w:multiLevelType w:val="hybridMultilevel"/>
    <w:tmpl w:val="AF805EDC"/>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6" w15:restartNumberingAfterBreak="0">
    <w:nsid w:val="40FA6BA7"/>
    <w:multiLevelType w:val="hybridMultilevel"/>
    <w:tmpl w:val="6F02FE5C"/>
    <w:lvl w:ilvl="0" w:tplc="95208158">
      <w:start w:val="1"/>
      <w:numFmt w:val="decimal"/>
      <w:lvlText w:val="%1."/>
      <w:lvlJc w:val="left"/>
      <w:pPr>
        <w:ind w:left="720" w:hanging="360"/>
      </w:pPr>
      <w:rPr>
        <w:rFonts w:hint="default"/>
        <w:b w:val="0"/>
        <w:i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632319"/>
    <w:multiLevelType w:val="hybridMultilevel"/>
    <w:tmpl w:val="4C2ED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941269"/>
    <w:multiLevelType w:val="singleLevel"/>
    <w:tmpl w:val="AC48DCEA"/>
    <w:lvl w:ilvl="0">
      <w:start w:val="1"/>
      <w:numFmt w:val="bullet"/>
      <w:lvlText w:val=""/>
      <w:lvlJc w:val="left"/>
      <w:pPr>
        <w:tabs>
          <w:tab w:val="num" w:pos="720"/>
        </w:tabs>
        <w:ind w:left="360" w:hanging="360"/>
      </w:pPr>
      <w:rPr>
        <w:rFonts w:ascii="Wingdings" w:hAnsi="Wingdings" w:cs="Wingdings" w:hint="default"/>
        <w:sz w:val="44"/>
        <w:szCs w:val="44"/>
      </w:rPr>
    </w:lvl>
  </w:abstractNum>
  <w:abstractNum w:abstractNumId="29" w15:restartNumberingAfterBreak="0">
    <w:nsid w:val="46CA75CF"/>
    <w:multiLevelType w:val="singleLevel"/>
    <w:tmpl w:val="B8D8BC90"/>
    <w:lvl w:ilvl="0">
      <w:start w:val="1"/>
      <w:numFmt w:val="lowerLetter"/>
      <w:lvlText w:val="%1."/>
      <w:lvlJc w:val="left"/>
      <w:pPr>
        <w:tabs>
          <w:tab w:val="num" w:pos="720"/>
        </w:tabs>
        <w:ind w:left="720" w:hanging="360"/>
      </w:pPr>
      <w:rPr>
        <w:rFonts w:hint="default"/>
      </w:rPr>
    </w:lvl>
  </w:abstractNum>
  <w:abstractNum w:abstractNumId="30" w15:restartNumberingAfterBreak="0">
    <w:nsid w:val="484D7D30"/>
    <w:multiLevelType w:val="singleLevel"/>
    <w:tmpl w:val="E392E4A6"/>
    <w:lvl w:ilvl="0">
      <w:start w:val="1"/>
      <w:numFmt w:val="lowerLetter"/>
      <w:lvlText w:val="%1."/>
      <w:lvlJc w:val="left"/>
      <w:pPr>
        <w:tabs>
          <w:tab w:val="num" w:pos="720"/>
        </w:tabs>
        <w:ind w:left="720" w:hanging="360"/>
      </w:pPr>
      <w:rPr>
        <w:rFonts w:hint="default"/>
      </w:rPr>
    </w:lvl>
  </w:abstractNum>
  <w:abstractNum w:abstractNumId="31" w15:restartNumberingAfterBreak="0">
    <w:nsid w:val="49EA5C64"/>
    <w:multiLevelType w:val="hybridMultilevel"/>
    <w:tmpl w:val="4F9A40CC"/>
    <w:lvl w:ilvl="0" w:tplc="7B7CD01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A36606"/>
    <w:multiLevelType w:val="hybridMultilevel"/>
    <w:tmpl w:val="9DE2876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3" w15:restartNumberingAfterBreak="0">
    <w:nsid w:val="4BE6776F"/>
    <w:multiLevelType w:val="singleLevel"/>
    <w:tmpl w:val="436859B8"/>
    <w:lvl w:ilvl="0">
      <w:start w:val="1"/>
      <w:numFmt w:val="lowerLetter"/>
      <w:lvlText w:val="%1."/>
      <w:lvlJc w:val="left"/>
      <w:pPr>
        <w:tabs>
          <w:tab w:val="num" w:pos="720"/>
        </w:tabs>
        <w:ind w:left="720" w:hanging="360"/>
      </w:pPr>
      <w:rPr>
        <w:rFonts w:hint="default"/>
      </w:rPr>
    </w:lvl>
  </w:abstractNum>
  <w:abstractNum w:abstractNumId="34" w15:restartNumberingAfterBreak="0">
    <w:nsid w:val="4CE64837"/>
    <w:multiLevelType w:val="hybridMultilevel"/>
    <w:tmpl w:val="F24E3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FE96CF9"/>
    <w:multiLevelType w:val="singleLevel"/>
    <w:tmpl w:val="DB9CB224"/>
    <w:lvl w:ilvl="0">
      <w:start w:val="1"/>
      <w:numFmt w:val="lowerLetter"/>
      <w:lvlText w:val="%1."/>
      <w:lvlJc w:val="left"/>
      <w:pPr>
        <w:tabs>
          <w:tab w:val="num" w:pos="720"/>
        </w:tabs>
        <w:ind w:left="720" w:hanging="360"/>
      </w:pPr>
      <w:rPr>
        <w:rFonts w:hint="default"/>
      </w:rPr>
    </w:lvl>
  </w:abstractNum>
  <w:abstractNum w:abstractNumId="36" w15:restartNumberingAfterBreak="0">
    <w:nsid w:val="551C5071"/>
    <w:multiLevelType w:val="hybridMultilevel"/>
    <w:tmpl w:val="F8AEEF9A"/>
    <w:lvl w:ilvl="0" w:tplc="997C9A38">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881D95"/>
    <w:multiLevelType w:val="hybridMultilevel"/>
    <w:tmpl w:val="22DEED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8" w15:restartNumberingAfterBreak="0">
    <w:nsid w:val="59166B1A"/>
    <w:multiLevelType w:val="hybridMultilevel"/>
    <w:tmpl w:val="00E23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5C6F6947"/>
    <w:multiLevelType w:val="hybridMultilevel"/>
    <w:tmpl w:val="F9F85F16"/>
    <w:lvl w:ilvl="0" w:tplc="22CE7F88">
      <w:start w:val="1"/>
      <w:numFmt w:val="decimal"/>
      <w:lvlText w:val="%1."/>
      <w:lvlJc w:val="left"/>
      <w:pPr>
        <w:tabs>
          <w:tab w:val="num" w:pos="720"/>
        </w:tabs>
        <w:ind w:left="720" w:hanging="360"/>
      </w:pPr>
      <w:rPr>
        <w:rFonts w:hint="default"/>
        <w:b/>
        <w:bCs/>
      </w:rPr>
    </w:lvl>
    <w:lvl w:ilvl="1" w:tplc="4648AAB0">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0" w15:restartNumberingAfterBreak="0">
    <w:nsid w:val="5CD0684E"/>
    <w:multiLevelType w:val="singleLevel"/>
    <w:tmpl w:val="0409000F"/>
    <w:lvl w:ilvl="0">
      <w:start w:val="1"/>
      <w:numFmt w:val="decimal"/>
      <w:lvlText w:val="%1."/>
      <w:lvlJc w:val="left"/>
      <w:pPr>
        <w:ind w:left="720" w:hanging="360"/>
      </w:pPr>
      <w:rPr>
        <w:rFonts w:hint="default"/>
      </w:rPr>
    </w:lvl>
  </w:abstractNum>
  <w:abstractNum w:abstractNumId="41" w15:restartNumberingAfterBreak="0">
    <w:nsid w:val="5F1904AB"/>
    <w:multiLevelType w:val="singleLevel"/>
    <w:tmpl w:val="A202C988"/>
    <w:lvl w:ilvl="0">
      <w:start w:val="1"/>
      <w:numFmt w:val="lowerLetter"/>
      <w:lvlText w:val="%1."/>
      <w:lvlJc w:val="left"/>
      <w:pPr>
        <w:tabs>
          <w:tab w:val="num" w:pos="1080"/>
        </w:tabs>
        <w:ind w:left="1080" w:hanging="360"/>
      </w:pPr>
      <w:rPr>
        <w:rFonts w:hint="default"/>
      </w:rPr>
    </w:lvl>
  </w:abstractNum>
  <w:abstractNum w:abstractNumId="42" w15:restartNumberingAfterBreak="0">
    <w:nsid w:val="607C3A10"/>
    <w:multiLevelType w:val="hybridMultilevel"/>
    <w:tmpl w:val="BCF0DB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3" w15:restartNumberingAfterBreak="0">
    <w:nsid w:val="64165B25"/>
    <w:multiLevelType w:val="hybridMultilevel"/>
    <w:tmpl w:val="B024F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548535B"/>
    <w:multiLevelType w:val="hybridMultilevel"/>
    <w:tmpl w:val="2C60E3DC"/>
    <w:lvl w:ilvl="0" w:tplc="F992DEE2">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A5F7B93"/>
    <w:multiLevelType w:val="singleLevel"/>
    <w:tmpl w:val="EC7263E6"/>
    <w:lvl w:ilvl="0">
      <w:start w:val="1"/>
      <w:numFmt w:val="bullet"/>
      <w:lvlText w:val=""/>
      <w:lvlJc w:val="left"/>
      <w:pPr>
        <w:tabs>
          <w:tab w:val="num" w:pos="360"/>
        </w:tabs>
        <w:ind w:left="360" w:hanging="360"/>
      </w:pPr>
      <w:rPr>
        <w:rFonts w:ascii="Symbol" w:hAnsi="Symbol" w:cs="Symbol" w:hint="default"/>
        <w:sz w:val="22"/>
        <w:szCs w:val="22"/>
      </w:rPr>
    </w:lvl>
  </w:abstractNum>
  <w:abstractNum w:abstractNumId="46" w15:restartNumberingAfterBreak="0">
    <w:nsid w:val="6B1D0738"/>
    <w:multiLevelType w:val="hybridMultilevel"/>
    <w:tmpl w:val="7C6EF54C"/>
    <w:lvl w:ilvl="0" w:tplc="F4C24AEA">
      <w:start w:val="3"/>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EB73AB3"/>
    <w:multiLevelType w:val="hybridMultilevel"/>
    <w:tmpl w:val="A8346D60"/>
    <w:lvl w:ilvl="0" w:tplc="560EC5C0">
      <w:start w:val="3"/>
      <w:numFmt w:val="decimal"/>
      <w:lvlText w:val="%1."/>
      <w:lvlJc w:val="left"/>
      <w:pPr>
        <w:ind w:left="720" w:hanging="360"/>
      </w:pPr>
      <w:rPr>
        <w:rFonts w:hint="default"/>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7D34A6"/>
    <w:multiLevelType w:val="hybridMultilevel"/>
    <w:tmpl w:val="0556226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9" w15:restartNumberingAfterBreak="0">
    <w:nsid w:val="71F76568"/>
    <w:multiLevelType w:val="hybridMultilevel"/>
    <w:tmpl w:val="08A28F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0"/>
  </w:num>
  <w:num w:numId="2">
    <w:abstractNumId w:val="18"/>
  </w:num>
  <w:num w:numId="3">
    <w:abstractNumId w:val="2"/>
  </w:num>
  <w:num w:numId="4">
    <w:abstractNumId w:val="28"/>
  </w:num>
  <w:num w:numId="5">
    <w:abstractNumId w:val="45"/>
  </w:num>
  <w:num w:numId="6">
    <w:abstractNumId w:val="22"/>
  </w:num>
  <w:num w:numId="7">
    <w:abstractNumId w:val="30"/>
  </w:num>
  <w:num w:numId="8">
    <w:abstractNumId w:val="19"/>
  </w:num>
  <w:num w:numId="9">
    <w:abstractNumId w:val="3"/>
  </w:num>
  <w:num w:numId="10">
    <w:abstractNumId w:val="23"/>
  </w:num>
  <w:num w:numId="11">
    <w:abstractNumId w:val="35"/>
  </w:num>
  <w:num w:numId="12">
    <w:abstractNumId w:val="29"/>
  </w:num>
  <w:num w:numId="13">
    <w:abstractNumId w:val="33"/>
  </w:num>
  <w:num w:numId="14">
    <w:abstractNumId w:val="12"/>
  </w:num>
  <w:num w:numId="15">
    <w:abstractNumId w:val="11"/>
  </w:num>
  <w:num w:numId="16">
    <w:abstractNumId w:val="1"/>
  </w:num>
  <w:num w:numId="17">
    <w:abstractNumId w:val="16"/>
  </w:num>
  <w:num w:numId="18">
    <w:abstractNumId w:val="13"/>
  </w:num>
  <w:num w:numId="19">
    <w:abstractNumId w:val="24"/>
  </w:num>
  <w:num w:numId="20">
    <w:abstractNumId w:val="41"/>
  </w:num>
  <w:num w:numId="21">
    <w:abstractNumId w:val="39"/>
  </w:num>
  <w:num w:numId="22">
    <w:abstractNumId w:val="5"/>
  </w:num>
  <w:num w:numId="23">
    <w:abstractNumId w:val="7"/>
  </w:num>
  <w:num w:numId="24">
    <w:abstractNumId w:val="34"/>
  </w:num>
  <w:num w:numId="25">
    <w:abstractNumId w:val="14"/>
  </w:num>
  <w:num w:numId="26">
    <w:abstractNumId w:val="6"/>
  </w:num>
  <w:num w:numId="27">
    <w:abstractNumId w:val="42"/>
  </w:num>
  <w:num w:numId="28">
    <w:abstractNumId w:val="38"/>
  </w:num>
  <w:num w:numId="29">
    <w:abstractNumId w:val="48"/>
  </w:num>
  <w:num w:numId="30">
    <w:abstractNumId w:val="49"/>
  </w:num>
  <w:num w:numId="31">
    <w:abstractNumId w:val="25"/>
  </w:num>
  <w:num w:numId="32">
    <w:abstractNumId w:val="8"/>
  </w:num>
  <w:num w:numId="33">
    <w:abstractNumId w:val="32"/>
  </w:num>
  <w:num w:numId="34">
    <w:abstractNumId w:val="37"/>
  </w:num>
  <w:num w:numId="35">
    <w:abstractNumId w:val="27"/>
  </w:num>
  <w:num w:numId="36">
    <w:abstractNumId w:val="15"/>
  </w:num>
  <w:num w:numId="37">
    <w:abstractNumId w:val="21"/>
  </w:num>
  <w:num w:numId="38">
    <w:abstractNumId w:val="43"/>
  </w:num>
  <w:num w:numId="39">
    <w:abstractNumId w:val="40"/>
  </w:num>
  <w:num w:numId="40">
    <w:abstractNumId w:val="31"/>
  </w:num>
  <w:num w:numId="41">
    <w:abstractNumId w:val="0"/>
  </w:num>
  <w:num w:numId="42">
    <w:abstractNumId w:val="44"/>
  </w:num>
  <w:num w:numId="43">
    <w:abstractNumId w:val="26"/>
  </w:num>
  <w:num w:numId="44">
    <w:abstractNumId w:val="36"/>
  </w:num>
  <w:num w:numId="45">
    <w:abstractNumId w:val="20"/>
  </w:num>
  <w:num w:numId="46">
    <w:abstractNumId w:val="4"/>
  </w:num>
  <w:num w:numId="47">
    <w:abstractNumId w:val="47"/>
  </w:num>
  <w:num w:numId="48">
    <w:abstractNumId w:val="17"/>
  </w:num>
  <w:num w:numId="49">
    <w:abstractNumId w:val="9"/>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D82"/>
    <w:rsid w:val="00000692"/>
    <w:rsid w:val="00013BDC"/>
    <w:rsid w:val="00035E6C"/>
    <w:rsid w:val="00066CD0"/>
    <w:rsid w:val="00087D32"/>
    <w:rsid w:val="000B02D1"/>
    <w:rsid w:val="000B2EFD"/>
    <w:rsid w:val="000E1E17"/>
    <w:rsid w:val="000E6325"/>
    <w:rsid w:val="000F0320"/>
    <w:rsid w:val="001108A7"/>
    <w:rsid w:val="001336EB"/>
    <w:rsid w:val="001637FC"/>
    <w:rsid w:val="00171B58"/>
    <w:rsid w:val="001E1985"/>
    <w:rsid w:val="0021231F"/>
    <w:rsid w:val="00236F94"/>
    <w:rsid w:val="0024160F"/>
    <w:rsid w:val="002866CE"/>
    <w:rsid w:val="002B4997"/>
    <w:rsid w:val="002B6EE9"/>
    <w:rsid w:val="002C4BFF"/>
    <w:rsid w:val="002D434D"/>
    <w:rsid w:val="002F4409"/>
    <w:rsid w:val="00377D87"/>
    <w:rsid w:val="003A1E2E"/>
    <w:rsid w:val="003A4BDB"/>
    <w:rsid w:val="003A4F0E"/>
    <w:rsid w:val="003A6E44"/>
    <w:rsid w:val="00445A6C"/>
    <w:rsid w:val="004666E8"/>
    <w:rsid w:val="00495699"/>
    <w:rsid w:val="004C55A3"/>
    <w:rsid w:val="004C7EAC"/>
    <w:rsid w:val="00501BDC"/>
    <w:rsid w:val="00502607"/>
    <w:rsid w:val="005073F5"/>
    <w:rsid w:val="005125C0"/>
    <w:rsid w:val="00521880"/>
    <w:rsid w:val="0055297C"/>
    <w:rsid w:val="00571D3B"/>
    <w:rsid w:val="0059657F"/>
    <w:rsid w:val="005D5D82"/>
    <w:rsid w:val="005E393A"/>
    <w:rsid w:val="005E479B"/>
    <w:rsid w:val="00601719"/>
    <w:rsid w:val="00617CA1"/>
    <w:rsid w:val="00633B3E"/>
    <w:rsid w:val="0068122D"/>
    <w:rsid w:val="0069070F"/>
    <w:rsid w:val="00692E42"/>
    <w:rsid w:val="007110E5"/>
    <w:rsid w:val="0076539C"/>
    <w:rsid w:val="007A2BDF"/>
    <w:rsid w:val="007B271C"/>
    <w:rsid w:val="007B3EEC"/>
    <w:rsid w:val="007C414B"/>
    <w:rsid w:val="007E4568"/>
    <w:rsid w:val="00812DEC"/>
    <w:rsid w:val="0082257A"/>
    <w:rsid w:val="00830001"/>
    <w:rsid w:val="00870BDD"/>
    <w:rsid w:val="0087350B"/>
    <w:rsid w:val="0087477D"/>
    <w:rsid w:val="00886EC2"/>
    <w:rsid w:val="008D4B35"/>
    <w:rsid w:val="008F0667"/>
    <w:rsid w:val="008F499A"/>
    <w:rsid w:val="00952B67"/>
    <w:rsid w:val="00962F5B"/>
    <w:rsid w:val="0098259B"/>
    <w:rsid w:val="00983AC7"/>
    <w:rsid w:val="00986B88"/>
    <w:rsid w:val="009A1E22"/>
    <w:rsid w:val="009B08F1"/>
    <w:rsid w:val="009C0E00"/>
    <w:rsid w:val="009C239C"/>
    <w:rsid w:val="009C6D01"/>
    <w:rsid w:val="009D08C5"/>
    <w:rsid w:val="009E0EBF"/>
    <w:rsid w:val="009E4E7E"/>
    <w:rsid w:val="00A1747E"/>
    <w:rsid w:val="00A2199A"/>
    <w:rsid w:val="00A3558B"/>
    <w:rsid w:val="00A371CA"/>
    <w:rsid w:val="00A60615"/>
    <w:rsid w:val="00A77451"/>
    <w:rsid w:val="00AA6747"/>
    <w:rsid w:val="00AB658A"/>
    <w:rsid w:val="00B2039A"/>
    <w:rsid w:val="00B20E4E"/>
    <w:rsid w:val="00B3144F"/>
    <w:rsid w:val="00B33DB8"/>
    <w:rsid w:val="00B403D2"/>
    <w:rsid w:val="00B61EB7"/>
    <w:rsid w:val="00B7494F"/>
    <w:rsid w:val="00BC333A"/>
    <w:rsid w:val="00BC5212"/>
    <w:rsid w:val="00BD2ED3"/>
    <w:rsid w:val="00C05CF4"/>
    <w:rsid w:val="00C1350F"/>
    <w:rsid w:val="00C43D01"/>
    <w:rsid w:val="00C5031B"/>
    <w:rsid w:val="00C82560"/>
    <w:rsid w:val="00CD72C4"/>
    <w:rsid w:val="00CF7149"/>
    <w:rsid w:val="00D04FA3"/>
    <w:rsid w:val="00D073E2"/>
    <w:rsid w:val="00D12EFB"/>
    <w:rsid w:val="00D213BF"/>
    <w:rsid w:val="00D30037"/>
    <w:rsid w:val="00D6465C"/>
    <w:rsid w:val="00D75462"/>
    <w:rsid w:val="00D81440"/>
    <w:rsid w:val="00D93FD9"/>
    <w:rsid w:val="00DA78AB"/>
    <w:rsid w:val="00DE4694"/>
    <w:rsid w:val="00E061D6"/>
    <w:rsid w:val="00E078D1"/>
    <w:rsid w:val="00E271E5"/>
    <w:rsid w:val="00E45F05"/>
    <w:rsid w:val="00E52446"/>
    <w:rsid w:val="00E72E91"/>
    <w:rsid w:val="00E7668A"/>
    <w:rsid w:val="00ED0402"/>
    <w:rsid w:val="00EF6423"/>
    <w:rsid w:val="00F01B2D"/>
    <w:rsid w:val="00F12CA8"/>
    <w:rsid w:val="00F2699B"/>
    <w:rsid w:val="00F329FE"/>
    <w:rsid w:val="00F47FB1"/>
    <w:rsid w:val="00F62EE7"/>
    <w:rsid w:val="00F85188"/>
    <w:rsid w:val="00F920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2E412846"/>
  <w15:docId w15:val="{D547F77A-C0C1-4B2D-81C2-67513F32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615"/>
    <w:rPr>
      <w:sz w:val="20"/>
      <w:szCs w:val="20"/>
    </w:rPr>
  </w:style>
  <w:style w:type="paragraph" w:styleId="Heading1">
    <w:name w:val="heading 1"/>
    <w:basedOn w:val="Normal"/>
    <w:next w:val="Normal"/>
    <w:link w:val="Heading1Char"/>
    <w:uiPriority w:val="99"/>
    <w:qFormat/>
    <w:rsid w:val="00A60615"/>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uiPriority w:val="99"/>
    <w:qFormat/>
    <w:rsid w:val="00A60615"/>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uiPriority w:val="99"/>
    <w:qFormat/>
    <w:rsid w:val="00A60615"/>
    <w:pPr>
      <w:keepNext/>
      <w:spacing w:before="240" w:after="60"/>
      <w:outlineLvl w:val="2"/>
    </w:pPr>
    <w:rPr>
      <w:b/>
      <w:bCs/>
      <w:sz w:val="22"/>
      <w:szCs w:val="22"/>
    </w:rPr>
  </w:style>
  <w:style w:type="paragraph" w:styleId="Heading4">
    <w:name w:val="heading 4"/>
    <w:basedOn w:val="Normal"/>
    <w:next w:val="Normal"/>
    <w:link w:val="Heading4Char"/>
    <w:uiPriority w:val="99"/>
    <w:qFormat/>
    <w:rsid w:val="00A60615"/>
    <w:pPr>
      <w:keepNext/>
      <w:spacing w:before="240" w:after="60"/>
      <w:outlineLvl w:val="3"/>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35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0335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0335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03356"/>
    <w:rPr>
      <w:rFonts w:asciiTheme="minorHAnsi" w:eastAsiaTheme="minorEastAsia" w:hAnsiTheme="minorHAnsi" w:cstheme="minorBidi"/>
      <w:b/>
      <w:bCs/>
      <w:sz w:val="28"/>
      <w:szCs w:val="28"/>
    </w:rPr>
  </w:style>
  <w:style w:type="paragraph" w:styleId="PlainText">
    <w:name w:val="Plain Text"/>
    <w:basedOn w:val="Normal"/>
    <w:link w:val="PlainTextChar"/>
    <w:uiPriority w:val="99"/>
    <w:rsid w:val="00A60615"/>
    <w:rPr>
      <w:rFonts w:ascii="Courier New" w:hAnsi="Courier New" w:cs="Courier New"/>
    </w:rPr>
  </w:style>
  <w:style w:type="character" w:customStyle="1" w:styleId="PlainTextChar">
    <w:name w:val="Plain Text Char"/>
    <w:basedOn w:val="DefaultParagraphFont"/>
    <w:link w:val="PlainText"/>
    <w:uiPriority w:val="99"/>
    <w:semiHidden/>
    <w:rsid w:val="00703356"/>
    <w:rPr>
      <w:rFonts w:ascii="Courier New" w:hAnsi="Courier New" w:cs="Courier New"/>
      <w:sz w:val="20"/>
      <w:szCs w:val="20"/>
    </w:rPr>
  </w:style>
  <w:style w:type="character" w:customStyle="1" w:styleId="HTMLMarkup">
    <w:name w:val="HTML Markup"/>
    <w:uiPriority w:val="99"/>
    <w:rsid w:val="00A60615"/>
    <w:rPr>
      <w:vanish/>
      <w:color w:val="FF0000"/>
    </w:rPr>
  </w:style>
  <w:style w:type="paragraph" w:styleId="List">
    <w:name w:val="List"/>
    <w:basedOn w:val="Normal"/>
    <w:uiPriority w:val="99"/>
    <w:rsid w:val="00A60615"/>
    <w:pPr>
      <w:ind w:left="360" w:hanging="360"/>
    </w:pPr>
  </w:style>
  <w:style w:type="paragraph" w:styleId="ListContinue">
    <w:name w:val="List Continue"/>
    <w:basedOn w:val="Normal"/>
    <w:uiPriority w:val="99"/>
    <w:rsid w:val="00A60615"/>
    <w:pPr>
      <w:spacing w:after="120"/>
      <w:ind w:left="360"/>
    </w:pPr>
  </w:style>
  <w:style w:type="paragraph" w:styleId="Title">
    <w:name w:val="Title"/>
    <w:basedOn w:val="Normal"/>
    <w:link w:val="TitleChar"/>
    <w:uiPriority w:val="99"/>
    <w:qFormat/>
    <w:rsid w:val="00A6061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703356"/>
    <w:rPr>
      <w:rFonts w:asciiTheme="majorHAnsi" w:eastAsiaTheme="majorEastAsia" w:hAnsiTheme="majorHAnsi" w:cstheme="majorBidi"/>
      <w:b/>
      <w:bCs/>
      <w:kern w:val="28"/>
      <w:sz w:val="32"/>
      <w:szCs w:val="32"/>
    </w:rPr>
  </w:style>
  <w:style w:type="paragraph" w:styleId="BodyText">
    <w:name w:val="Body Text"/>
    <w:basedOn w:val="Normal"/>
    <w:link w:val="BodyTextChar"/>
    <w:uiPriority w:val="99"/>
    <w:rsid w:val="00A60615"/>
    <w:pPr>
      <w:spacing w:after="120"/>
    </w:pPr>
  </w:style>
  <w:style w:type="character" w:customStyle="1" w:styleId="BodyTextChar">
    <w:name w:val="Body Text Char"/>
    <w:basedOn w:val="DefaultParagraphFont"/>
    <w:link w:val="BodyText"/>
    <w:uiPriority w:val="99"/>
    <w:semiHidden/>
    <w:rsid w:val="00703356"/>
    <w:rPr>
      <w:sz w:val="20"/>
      <w:szCs w:val="20"/>
    </w:rPr>
  </w:style>
  <w:style w:type="paragraph" w:styleId="BodyTextIndent">
    <w:name w:val="Body Text Indent"/>
    <w:basedOn w:val="Normal"/>
    <w:link w:val="BodyTextIndentChar"/>
    <w:uiPriority w:val="99"/>
    <w:rsid w:val="00A60615"/>
    <w:pPr>
      <w:spacing w:after="120"/>
      <w:ind w:left="360"/>
    </w:pPr>
  </w:style>
  <w:style w:type="character" w:customStyle="1" w:styleId="BodyTextIndentChar">
    <w:name w:val="Body Text Indent Char"/>
    <w:basedOn w:val="DefaultParagraphFont"/>
    <w:link w:val="BodyTextIndent"/>
    <w:uiPriority w:val="99"/>
    <w:semiHidden/>
    <w:rsid w:val="00703356"/>
    <w:rPr>
      <w:sz w:val="20"/>
      <w:szCs w:val="20"/>
    </w:rPr>
  </w:style>
  <w:style w:type="paragraph" w:styleId="Subtitle">
    <w:name w:val="Subtitle"/>
    <w:basedOn w:val="Normal"/>
    <w:link w:val="SubtitleChar"/>
    <w:uiPriority w:val="99"/>
    <w:qFormat/>
    <w:rsid w:val="00A60615"/>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sid w:val="00703356"/>
    <w:rPr>
      <w:rFonts w:asciiTheme="majorHAnsi" w:eastAsiaTheme="majorEastAsia" w:hAnsiTheme="majorHAnsi" w:cstheme="majorBidi"/>
      <w:sz w:val="24"/>
      <w:szCs w:val="24"/>
    </w:rPr>
  </w:style>
  <w:style w:type="paragraph" w:styleId="BodyTextIndent2">
    <w:name w:val="Body Text Indent 2"/>
    <w:basedOn w:val="Normal"/>
    <w:link w:val="BodyTextIndent2Char"/>
    <w:uiPriority w:val="99"/>
    <w:rsid w:val="00A60615"/>
    <w:pPr>
      <w:ind w:firstLine="360"/>
    </w:pPr>
    <w:rPr>
      <w:rFonts w:ascii="Courier" w:hAnsi="Courier" w:cs="Courier"/>
      <w:b/>
      <w:bCs/>
    </w:rPr>
  </w:style>
  <w:style w:type="character" w:customStyle="1" w:styleId="BodyTextIndent2Char">
    <w:name w:val="Body Text Indent 2 Char"/>
    <w:basedOn w:val="DefaultParagraphFont"/>
    <w:link w:val="BodyTextIndent2"/>
    <w:uiPriority w:val="99"/>
    <w:semiHidden/>
    <w:rsid w:val="00703356"/>
    <w:rPr>
      <w:sz w:val="20"/>
      <w:szCs w:val="20"/>
    </w:rPr>
  </w:style>
  <w:style w:type="paragraph" w:styleId="BodyText2">
    <w:name w:val="Body Text 2"/>
    <w:basedOn w:val="Normal"/>
    <w:link w:val="BodyText2Char"/>
    <w:uiPriority w:val="99"/>
    <w:rsid w:val="00A60615"/>
    <w:rPr>
      <w:sz w:val="22"/>
      <w:szCs w:val="22"/>
    </w:rPr>
  </w:style>
  <w:style w:type="character" w:customStyle="1" w:styleId="BodyText2Char">
    <w:name w:val="Body Text 2 Char"/>
    <w:basedOn w:val="DefaultParagraphFont"/>
    <w:link w:val="BodyText2"/>
    <w:uiPriority w:val="99"/>
    <w:semiHidden/>
    <w:rsid w:val="00703356"/>
    <w:rPr>
      <w:sz w:val="20"/>
      <w:szCs w:val="20"/>
    </w:rPr>
  </w:style>
  <w:style w:type="character" w:styleId="Hyperlink">
    <w:name w:val="Hyperlink"/>
    <w:basedOn w:val="DefaultParagraphFont"/>
    <w:uiPriority w:val="99"/>
    <w:rsid w:val="00A60615"/>
    <w:rPr>
      <w:color w:val="0000FF"/>
      <w:u w:val="single"/>
    </w:rPr>
  </w:style>
  <w:style w:type="character" w:styleId="PageNumber">
    <w:name w:val="page number"/>
    <w:basedOn w:val="DefaultParagraphFont"/>
    <w:uiPriority w:val="99"/>
    <w:rsid w:val="00A60615"/>
  </w:style>
  <w:style w:type="paragraph" w:styleId="BodyTextIndent3">
    <w:name w:val="Body Text Indent 3"/>
    <w:basedOn w:val="Normal"/>
    <w:link w:val="BodyTextIndent3Char"/>
    <w:uiPriority w:val="99"/>
    <w:rsid w:val="00A60615"/>
    <w:pPr>
      <w:ind w:left="480"/>
      <w:jc w:val="both"/>
    </w:pPr>
    <w:rPr>
      <w:sz w:val="22"/>
      <w:szCs w:val="22"/>
    </w:rPr>
  </w:style>
  <w:style w:type="character" w:customStyle="1" w:styleId="BodyTextIndent3Char">
    <w:name w:val="Body Text Indent 3 Char"/>
    <w:basedOn w:val="DefaultParagraphFont"/>
    <w:link w:val="BodyTextIndent3"/>
    <w:uiPriority w:val="99"/>
    <w:semiHidden/>
    <w:rsid w:val="00703356"/>
    <w:rPr>
      <w:sz w:val="16"/>
      <w:szCs w:val="16"/>
    </w:rPr>
  </w:style>
  <w:style w:type="paragraph" w:styleId="Header">
    <w:name w:val="header"/>
    <w:basedOn w:val="Normal"/>
    <w:link w:val="HeaderChar"/>
    <w:uiPriority w:val="99"/>
    <w:rsid w:val="00F329FE"/>
    <w:pPr>
      <w:tabs>
        <w:tab w:val="center" w:pos="4320"/>
        <w:tab w:val="right" w:pos="8640"/>
      </w:tabs>
    </w:pPr>
  </w:style>
  <w:style w:type="character" w:customStyle="1" w:styleId="HeaderChar">
    <w:name w:val="Header Char"/>
    <w:basedOn w:val="DefaultParagraphFont"/>
    <w:link w:val="Header"/>
    <w:uiPriority w:val="99"/>
    <w:semiHidden/>
    <w:rsid w:val="00703356"/>
    <w:rPr>
      <w:sz w:val="20"/>
      <w:szCs w:val="20"/>
    </w:rPr>
  </w:style>
  <w:style w:type="paragraph" w:styleId="Footer">
    <w:name w:val="footer"/>
    <w:basedOn w:val="Normal"/>
    <w:link w:val="FooterChar"/>
    <w:uiPriority w:val="99"/>
    <w:rsid w:val="00F329FE"/>
    <w:pPr>
      <w:tabs>
        <w:tab w:val="center" w:pos="4320"/>
        <w:tab w:val="right" w:pos="8640"/>
      </w:tabs>
    </w:pPr>
  </w:style>
  <w:style w:type="character" w:customStyle="1" w:styleId="FooterChar">
    <w:name w:val="Footer Char"/>
    <w:basedOn w:val="DefaultParagraphFont"/>
    <w:link w:val="Footer"/>
    <w:uiPriority w:val="99"/>
    <w:semiHidden/>
    <w:rsid w:val="00703356"/>
    <w:rPr>
      <w:sz w:val="20"/>
      <w:szCs w:val="20"/>
    </w:rPr>
  </w:style>
  <w:style w:type="paragraph" w:styleId="ListParagraph">
    <w:name w:val="List Paragraph"/>
    <w:basedOn w:val="Normal"/>
    <w:uiPriority w:val="34"/>
    <w:qFormat/>
    <w:rsid w:val="00E061D6"/>
    <w:pPr>
      <w:ind w:left="720"/>
    </w:pPr>
    <w:rPr>
      <w:rFonts w:ascii="Calibri" w:hAnsi="Calibri" w:cs="Calibri"/>
      <w:sz w:val="24"/>
      <w:szCs w:val="24"/>
    </w:rPr>
  </w:style>
  <w:style w:type="paragraph" w:styleId="BalloonText">
    <w:name w:val="Balloon Text"/>
    <w:basedOn w:val="Normal"/>
    <w:link w:val="BalloonTextChar"/>
    <w:uiPriority w:val="99"/>
    <w:semiHidden/>
    <w:rsid w:val="001336EB"/>
    <w:rPr>
      <w:rFonts w:ascii="Tahoma" w:hAnsi="Tahoma" w:cs="Tahoma"/>
      <w:sz w:val="16"/>
      <w:szCs w:val="16"/>
    </w:rPr>
  </w:style>
  <w:style w:type="character" w:customStyle="1" w:styleId="BalloonTextChar">
    <w:name w:val="Balloon Text Char"/>
    <w:basedOn w:val="DefaultParagraphFont"/>
    <w:link w:val="BalloonText"/>
    <w:uiPriority w:val="99"/>
    <w:locked/>
    <w:rsid w:val="001336EB"/>
    <w:rPr>
      <w:rFonts w:ascii="Tahoma" w:hAnsi="Tahoma" w:cs="Tahoma"/>
      <w:sz w:val="16"/>
      <w:szCs w:val="16"/>
    </w:rPr>
  </w:style>
  <w:style w:type="character" w:styleId="FollowedHyperlink">
    <w:name w:val="FollowedHyperlink"/>
    <w:basedOn w:val="DefaultParagraphFont"/>
    <w:uiPriority w:val="99"/>
    <w:rsid w:val="008225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siena.edu/Help_Pages/Accessing_Files_Remotely.php" TargetMode="External"/><Relationship Id="rId13" Type="http://schemas.openxmlformats.org/officeDocument/2006/relationships/image" Target="media/image3.gif"/><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ythonmusic.org" TargetMode="Externa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theme" Target="theme/theme1.xml"/><Relationship Id="rId10" Type="http://schemas.openxmlformats.org/officeDocument/2006/relationships/hyperlink" Target="http://code.google.com/p/mediacomp-jes/downloads/list"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gif"/><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0B6C6F-DDC9-470D-9E64-4546700B7F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E7B52840-67A7-410A-808D-F93E9BBAD023}">
      <dgm:prSet phldrT="[Text]"/>
      <dgm:spPr/>
      <dgm:t>
        <a:bodyPr/>
        <a:lstStyle/>
        <a:p>
          <a:r>
            <a:rPr lang="en-US"/>
            <a:t>CSIS110</a:t>
          </a:r>
        </a:p>
      </dgm:t>
    </dgm:pt>
    <dgm:pt modelId="{E47AFA64-F506-44F7-9094-642D0C5080CD}" type="parTrans" cxnId="{C842971B-015D-49CF-B54A-315B07F37041}">
      <dgm:prSet/>
      <dgm:spPr/>
      <dgm:t>
        <a:bodyPr/>
        <a:lstStyle/>
        <a:p>
          <a:endParaRPr lang="en-US"/>
        </a:p>
      </dgm:t>
    </dgm:pt>
    <dgm:pt modelId="{C0AF2705-3F3B-4AE3-85EB-6B9157E5E487}" type="sibTrans" cxnId="{C842971B-015D-49CF-B54A-315B07F37041}">
      <dgm:prSet/>
      <dgm:spPr/>
      <dgm:t>
        <a:bodyPr/>
        <a:lstStyle/>
        <a:p>
          <a:endParaRPr lang="en-US"/>
        </a:p>
      </dgm:t>
    </dgm:pt>
    <dgm:pt modelId="{6515650E-C012-41D4-8846-E1C327D99F64}">
      <dgm:prSet phldrT="[Text]"/>
      <dgm:spPr/>
      <dgm:t>
        <a:bodyPr/>
        <a:lstStyle/>
        <a:p>
          <a:r>
            <a:rPr lang="en-US"/>
            <a:t>common</a:t>
          </a:r>
        </a:p>
      </dgm:t>
    </dgm:pt>
    <dgm:pt modelId="{B4E2AA0E-5974-4871-A530-3BCB5DE86306}" type="parTrans" cxnId="{76B206E5-7E06-4895-8634-014E9704B809}">
      <dgm:prSet/>
      <dgm:spPr/>
      <dgm:t>
        <a:bodyPr/>
        <a:lstStyle/>
        <a:p>
          <a:endParaRPr lang="en-US"/>
        </a:p>
      </dgm:t>
    </dgm:pt>
    <dgm:pt modelId="{BE6157FB-96D5-4F09-9135-DD329B855BC2}" type="sibTrans" cxnId="{76B206E5-7E06-4895-8634-014E9704B809}">
      <dgm:prSet/>
      <dgm:spPr/>
      <dgm:t>
        <a:bodyPr/>
        <a:lstStyle/>
        <a:p>
          <a:endParaRPr lang="en-US"/>
        </a:p>
      </dgm:t>
    </dgm:pt>
    <dgm:pt modelId="{3CFAD820-5209-4E2D-BFCF-C65F60F9F7F1}">
      <dgm:prSet phldrT="[Text]"/>
      <dgm:spPr/>
      <dgm:t>
        <a:bodyPr/>
        <a:lstStyle/>
        <a:p>
          <a:r>
            <a:rPr lang="en-US"/>
            <a:t>lab1</a:t>
          </a:r>
        </a:p>
      </dgm:t>
    </dgm:pt>
    <dgm:pt modelId="{CAD80B34-6F5D-46A4-95F1-D6D20AA4FCAC}" type="parTrans" cxnId="{6D487CDE-7B38-46CE-994C-5BB95468FA1E}">
      <dgm:prSet/>
      <dgm:spPr/>
      <dgm:t>
        <a:bodyPr/>
        <a:lstStyle/>
        <a:p>
          <a:endParaRPr lang="en-US"/>
        </a:p>
      </dgm:t>
    </dgm:pt>
    <dgm:pt modelId="{49CEFE17-6F0D-462A-B8F2-960156CF927D}" type="sibTrans" cxnId="{6D487CDE-7B38-46CE-994C-5BB95468FA1E}">
      <dgm:prSet/>
      <dgm:spPr/>
      <dgm:t>
        <a:bodyPr/>
        <a:lstStyle/>
        <a:p>
          <a:endParaRPr lang="en-US"/>
        </a:p>
      </dgm:t>
    </dgm:pt>
    <dgm:pt modelId="{42BBC5E3-07C9-40EF-B0A5-F597FED2A4C5}">
      <dgm:prSet phldrT="[Text]"/>
      <dgm:spPr/>
      <dgm:t>
        <a:bodyPr/>
        <a:lstStyle/>
        <a:p>
          <a:r>
            <a:rPr lang="en-US"/>
            <a:t>hw1</a:t>
          </a:r>
        </a:p>
      </dgm:t>
    </dgm:pt>
    <dgm:pt modelId="{7DFD7CA7-CBFE-4FF5-9643-DA54BBD03100}" type="parTrans" cxnId="{0FCE157D-C321-40EC-B2D0-C18FE1A348F5}">
      <dgm:prSet/>
      <dgm:spPr/>
      <dgm:t>
        <a:bodyPr/>
        <a:lstStyle/>
        <a:p>
          <a:endParaRPr lang="en-US"/>
        </a:p>
      </dgm:t>
    </dgm:pt>
    <dgm:pt modelId="{5EDBBF64-C236-41F2-BF4A-E58E92D64750}" type="sibTrans" cxnId="{0FCE157D-C321-40EC-B2D0-C18FE1A348F5}">
      <dgm:prSet/>
      <dgm:spPr/>
      <dgm:t>
        <a:bodyPr/>
        <a:lstStyle/>
        <a:p>
          <a:endParaRPr lang="en-US"/>
        </a:p>
      </dgm:t>
    </dgm:pt>
    <dgm:pt modelId="{E9AAA037-ACD1-4867-9831-46092914244D}">
      <dgm:prSet phldrT="[Text]"/>
      <dgm:spPr/>
      <dgm:t>
        <a:bodyPr/>
        <a:lstStyle/>
        <a:p>
          <a:r>
            <a:rPr lang="en-US"/>
            <a:t>lab2</a:t>
          </a:r>
        </a:p>
      </dgm:t>
    </dgm:pt>
    <dgm:pt modelId="{51AC2A35-DE93-45F9-8173-AC1BF523B661}" type="parTrans" cxnId="{E180AE43-8704-4F96-8480-004B22EC1201}">
      <dgm:prSet/>
      <dgm:spPr/>
      <dgm:t>
        <a:bodyPr/>
        <a:lstStyle/>
        <a:p>
          <a:endParaRPr lang="en-US"/>
        </a:p>
      </dgm:t>
    </dgm:pt>
    <dgm:pt modelId="{6926B04E-6297-462C-AC5A-86CBA15F43C6}" type="sibTrans" cxnId="{E180AE43-8704-4F96-8480-004B22EC1201}">
      <dgm:prSet/>
      <dgm:spPr/>
      <dgm:t>
        <a:bodyPr/>
        <a:lstStyle/>
        <a:p>
          <a:endParaRPr lang="en-US"/>
        </a:p>
      </dgm:t>
    </dgm:pt>
    <dgm:pt modelId="{A81A8D8B-A0EC-45D5-9131-8C6900E6C119}">
      <dgm:prSet phldrT="[Text]"/>
      <dgm:spPr/>
      <dgm:t>
        <a:bodyPr/>
        <a:lstStyle/>
        <a:p>
          <a:r>
            <a:rPr lang="en-US"/>
            <a:t>...</a:t>
          </a:r>
        </a:p>
      </dgm:t>
    </dgm:pt>
    <dgm:pt modelId="{7277B08C-37A8-4656-9AC6-D279B252718B}" type="parTrans" cxnId="{AC271F8F-D627-4157-AC4A-6458184D037B}">
      <dgm:prSet/>
      <dgm:spPr/>
      <dgm:t>
        <a:bodyPr/>
        <a:lstStyle/>
        <a:p>
          <a:endParaRPr lang="en-US"/>
        </a:p>
      </dgm:t>
    </dgm:pt>
    <dgm:pt modelId="{A90DA2E0-B3AC-4255-86B7-DCD5EDDEBBFA}" type="sibTrans" cxnId="{AC271F8F-D627-4157-AC4A-6458184D037B}">
      <dgm:prSet/>
      <dgm:spPr/>
      <dgm:t>
        <a:bodyPr/>
        <a:lstStyle/>
        <a:p>
          <a:endParaRPr lang="en-US"/>
        </a:p>
      </dgm:t>
    </dgm:pt>
    <dgm:pt modelId="{17058327-D147-430A-9C49-D531B472F830}">
      <dgm:prSet phldrT="[Text]"/>
      <dgm:spPr/>
      <dgm:t>
        <a:bodyPr/>
        <a:lstStyle/>
        <a:p>
          <a:r>
            <a:rPr lang="en-US"/>
            <a:t>hw</a:t>
          </a:r>
        </a:p>
      </dgm:t>
    </dgm:pt>
    <dgm:pt modelId="{96C3C254-4172-4C9B-B157-A8A8753FE32C}" type="sibTrans" cxnId="{9D5F67BA-9A7E-4950-B359-53898CB726EB}">
      <dgm:prSet/>
      <dgm:spPr/>
      <dgm:t>
        <a:bodyPr/>
        <a:lstStyle/>
        <a:p>
          <a:endParaRPr lang="en-US"/>
        </a:p>
      </dgm:t>
    </dgm:pt>
    <dgm:pt modelId="{A8167192-10DE-4F62-BAD6-504236AE9139}" type="parTrans" cxnId="{9D5F67BA-9A7E-4950-B359-53898CB726EB}">
      <dgm:prSet/>
      <dgm:spPr/>
      <dgm:t>
        <a:bodyPr/>
        <a:lstStyle/>
        <a:p>
          <a:endParaRPr lang="en-US"/>
        </a:p>
      </dgm:t>
    </dgm:pt>
    <dgm:pt modelId="{2FD46F4B-F65D-4291-8E62-7D4614B1270D}">
      <dgm:prSet phldrT="[Text]"/>
      <dgm:spPr/>
      <dgm:t>
        <a:bodyPr/>
        <a:lstStyle/>
        <a:p>
          <a:r>
            <a:rPr lang="en-US"/>
            <a:t>hw2</a:t>
          </a:r>
        </a:p>
      </dgm:t>
    </dgm:pt>
    <dgm:pt modelId="{4AC1B470-B821-468E-84F6-34FE8F9F7974}" type="parTrans" cxnId="{224B774B-90DA-4DAD-8BB6-16CC3B4F7EAB}">
      <dgm:prSet/>
      <dgm:spPr/>
      <dgm:t>
        <a:bodyPr/>
        <a:lstStyle/>
        <a:p>
          <a:endParaRPr lang="en-US"/>
        </a:p>
      </dgm:t>
    </dgm:pt>
    <dgm:pt modelId="{4C49354E-FF07-4955-9F9D-1F4562A65D8A}" type="sibTrans" cxnId="{224B774B-90DA-4DAD-8BB6-16CC3B4F7EAB}">
      <dgm:prSet/>
      <dgm:spPr/>
      <dgm:t>
        <a:bodyPr/>
        <a:lstStyle/>
        <a:p>
          <a:endParaRPr lang="en-US"/>
        </a:p>
      </dgm:t>
    </dgm:pt>
    <dgm:pt modelId="{3B581355-63F5-4921-8662-87BD20E08694}">
      <dgm:prSet phldrT="[Text]"/>
      <dgm:spPr/>
      <dgm:t>
        <a:bodyPr/>
        <a:lstStyle/>
        <a:p>
          <a:r>
            <a:rPr lang="en-US"/>
            <a:t>...</a:t>
          </a:r>
        </a:p>
      </dgm:t>
    </dgm:pt>
    <dgm:pt modelId="{502620B0-29E3-4832-8346-256B5291DBAD}" type="parTrans" cxnId="{B79A4CD3-04D6-4E57-9995-7C88D253CD06}">
      <dgm:prSet/>
      <dgm:spPr/>
      <dgm:t>
        <a:bodyPr/>
        <a:lstStyle/>
        <a:p>
          <a:endParaRPr lang="en-US"/>
        </a:p>
      </dgm:t>
    </dgm:pt>
    <dgm:pt modelId="{2E54B7AD-AA70-4B76-BF07-BE640491BD96}" type="sibTrans" cxnId="{B79A4CD3-04D6-4E57-9995-7C88D253CD06}">
      <dgm:prSet/>
      <dgm:spPr/>
      <dgm:t>
        <a:bodyPr/>
        <a:lstStyle/>
        <a:p>
          <a:endParaRPr lang="en-US"/>
        </a:p>
      </dgm:t>
    </dgm:pt>
    <dgm:pt modelId="{F4A86880-AE91-4875-B897-E33DECE89E6A}">
      <dgm:prSet phldrT="[Text]"/>
      <dgm:spPr/>
      <dgm:t>
        <a:bodyPr/>
        <a:lstStyle/>
        <a:p>
          <a:r>
            <a:rPr lang="en-US"/>
            <a:t>Labs-Alice</a:t>
          </a:r>
        </a:p>
      </dgm:t>
    </dgm:pt>
    <dgm:pt modelId="{1088E698-9C98-4561-9415-5BC3B0096831}" type="parTrans" cxnId="{525BFAA6-8FBD-4ABC-B5C9-BE4A5CF3022D}">
      <dgm:prSet/>
      <dgm:spPr/>
      <dgm:t>
        <a:bodyPr/>
        <a:lstStyle/>
        <a:p>
          <a:endParaRPr lang="en-US"/>
        </a:p>
      </dgm:t>
    </dgm:pt>
    <dgm:pt modelId="{250DBA16-F76F-4720-9DDB-E47C154DC764}" type="sibTrans" cxnId="{525BFAA6-8FBD-4ABC-B5C9-BE4A5CF3022D}">
      <dgm:prSet/>
      <dgm:spPr/>
      <dgm:t>
        <a:bodyPr/>
        <a:lstStyle/>
        <a:p>
          <a:endParaRPr lang="en-US"/>
        </a:p>
      </dgm:t>
    </dgm:pt>
    <dgm:pt modelId="{233639EB-DED4-4A28-985A-9844EB7713A5}">
      <dgm:prSet phldrT="[Text]"/>
      <dgm:spPr/>
      <dgm:t>
        <a:bodyPr/>
        <a:lstStyle/>
        <a:p>
          <a:r>
            <a:rPr lang="en-US"/>
            <a:t>Labs-Python Music</a:t>
          </a:r>
        </a:p>
      </dgm:t>
    </dgm:pt>
    <dgm:pt modelId="{04E06096-672D-4074-82AE-2951AA6A093B}" type="parTrans" cxnId="{4E5F7B49-3061-4D24-9CB0-122F836EED26}">
      <dgm:prSet/>
      <dgm:spPr/>
      <dgm:t>
        <a:bodyPr/>
        <a:lstStyle/>
        <a:p>
          <a:endParaRPr lang="en-US"/>
        </a:p>
      </dgm:t>
    </dgm:pt>
    <dgm:pt modelId="{7CC0B5F0-A554-4594-8AA3-F54C5ACFD57E}" type="sibTrans" cxnId="{4E5F7B49-3061-4D24-9CB0-122F836EED26}">
      <dgm:prSet/>
      <dgm:spPr/>
      <dgm:t>
        <a:bodyPr/>
        <a:lstStyle/>
        <a:p>
          <a:endParaRPr lang="en-US"/>
        </a:p>
      </dgm:t>
    </dgm:pt>
    <dgm:pt modelId="{3D7E67DE-DE61-40AB-A800-3428FC89F7AF}">
      <dgm:prSet phldrT="[Text]"/>
      <dgm:spPr/>
      <dgm:t>
        <a:bodyPr/>
        <a:lstStyle/>
        <a:p>
          <a:r>
            <a:rPr lang="en-US"/>
            <a:t>MyLabs</a:t>
          </a:r>
        </a:p>
      </dgm:t>
    </dgm:pt>
    <dgm:pt modelId="{539DAB64-D36B-4395-8DDB-58454AEE8753}" type="parTrans" cxnId="{9461E824-2EB4-4142-89EE-3086EAD51A88}">
      <dgm:prSet/>
      <dgm:spPr/>
      <dgm:t>
        <a:bodyPr/>
        <a:lstStyle/>
        <a:p>
          <a:endParaRPr lang="en-US"/>
        </a:p>
      </dgm:t>
    </dgm:pt>
    <dgm:pt modelId="{D3A49388-2825-42C3-AEA2-11AB591445F9}" type="sibTrans" cxnId="{9461E824-2EB4-4142-89EE-3086EAD51A88}">
      <dgm:prSet/>
      <dgm:spPr/>
      <dgm:t>
        <a:bodyPr/>
        <a:lstStyle/>
        <a:p>
          <a:endParaRPr lang="en-US"/>
        </a:p>
      </dgm:t>
    </dgm:pt>
    <dgm:pt modelId="{069F6DB1-9313-8743-A673-3B04DBBE30B6}">
      <dgm:prSet phldrT="[Text]"/>
      <dgm:spPr/>
      <dgm:t>
        <a:bodyPr/>
        <a:lstStyle/>
        <a:p>
          <a:r>
            <a:rPr lang="en-US"/>
            <a:t>Labs-Python Multimedia</a:t>
          </a:r>
        </a:p>
      </dgm:t>
    </dgm:pt>
    <dgm:pt modelId="{A180A6B2-FD30-6547-9A3E-9E2AFABBFCE1}" type="parTrans" cxnId="{DDF9E829-72E2-FE4D-9830-DE193D55BD84}">
      <dgm:prSet/>
      <dgm:spPr/>
      <dgm:t>
        <a:bodyPr/>
        <a:lstStyle/>
        <a:p>
          <a:endParaRPr lang="en-US"/>
        </a:p>
      </dgm:t>
    </dgm:pt>
    <dgm:pt modelId="{8D3CC145-BEC4-344C-90D9-1844FAA75C60}" type="sibTrans" cxnId="{DDF9E829-72E2-FE4D-9830-DE193D55BD84}">
      <dgm:prSet/>
      <dgm:spPr/>
      <dgm:t>
        <a:bodyPr/>
        <a:lstStyle/>
        <a:p>
          <a:endParaRPr lang="en-US"/>
        </a:p>
      </dgm:t>
    </dgm:pt>
    <dgm:pt modelId="{3DB8FC06-9A36-4329-A5EF-F909FC8EE360}" type="pres">
      <dgm:prSet presAssocID="{F50B6C6F-DDC9-470D-9E64-4546700B7F03}" presName="hierChild1" presStyleCnt="0">
        <dgm:presLayoutVars>
          <dgm:chPref val="1"/>
          <dgm:dir/>
          <dgm:animOne val="branch"/>
          <dgm:animLvl val="lvl"/>
          <dgm:resizeHandles/>
        </dgm:presLayoutVars>
      </dgm:prSet>
      <dgm:spPr/>
      <dgm:t>
        <a:bodyPr/>
        <a:lstStyle/>
        <a:p>
          <a:endParaRPr lang="en-US"/>
        </a:p>
      </dgm:t>
    </dgm:pt>
    <dgm:pt modelId="{1F4C485C-3115-40E7-893D-A23266B3E367}" type="pres">
      <dgm:prSet presAssocID="{E7B52840-67A7-410A-808D-F93E9BBAD023}" presName="hierRoot1" presStyleCnt="0"/>
      <dgm:spPr/>
    </dgm:pt>
    <dgm:pt modelId="{E4B98723-7D92-4D49-8A06-7D9F0977B364}" type="pres">
      <dgm:prSet presAssocID="{E7B52840-67A7-410A-808D-F93E9BBAD023}" presName="composite" presStyleCnt="0"/>
      <dgm:spPr/>
    </dgm:pt>
    <dgm:pt modelId="{52BB46DA-71C6-4B2B-9F0A-8BC29E479542}" type="pres">
      <dgm:prSet presAssocID="{E7B52840-67A7-410A-808D-F93E9BBAD023}" presName="background" presStyleLbl="node0" presStyleIdx="0" presStyleCnt="1"/>
      <dgm:spPr/>
    </dgm:pt>
    <dgm:pt modelId="{DFD370E5-C0B1-473A-8638-A619EA20E8A8}" type="pres">
      <dgm:prSet presAssocID="{E7B52840-67A7-410A-808D-F93E9BBAD023}" presName="text" presStyleLbl="fgAcc0" presStyleIdx="0" presStyleCnt="1" custLinFactNeighborX="-2600" custLinFactNeighborY="-16980">
        <dgm:presLayoutVars>
          <dgm:chPref val="3"/>
        </dgm:presLayoutVars>
      </dgm:prSet>
      <dgm:spPr/>
      <dgm:t>
        <a:bodyPr/>
        <a:lstStyle/>
        <a:p>
          <a:endParaRPr lang="en-US"/>
        </a:p>
      </dgm:t>
    </dgm:pt>
    <dgm:pt modelId="{41FE5F46-F274-4A51-A881-4298493DA3C2}" type="pres">
      <dgm:prSet presAssocID="{E7B52840-67A7-410A-808D-F93E9BBAD023}" presName="hierChild2" presStyleCnt="0"/>
      <dgm:spPr/>
    </dgm:pt>
    <dgm:pt modelId="{09F0BAEF-BE87-442D-818A-FE103281B261}" type="pres">
      <dgm:prSet presAssocID="{B4E2AA0E-5974-4871-A530-3BCB5DE86306}" presName="Name10" presStyleLbl="parChTrans1D2" presStyleIdx="0" presStyleCnt="3"/>
      <dgm:spPr/>
      <dgm:t>
        <a:bodyPr/>
        <a:lstStyle/>
        <a:p>
          <a:endParaRPr lang="en-US"/>
        </a:p>
      </dgm:t>
    </dgm:pt>
    <dgm:pt modelId="{E97D56EE-D739-462B-8C5D-590FFD98D46E}" type="pres">
      <dgm:prSet presAssocID="{6515650E-C012-41D4-8846-E1C327D99F64}" presName="hierRoot2" presStyleCnt="0"/>
      <dgm:spPr/>
    </dgm:pt>
    <dgm:pt modelId="{6D04E37E-4F57-4ED1-B6C7-DC2CDA21874C}" type="pres">
      <dgm:prSet presAssocID="{6515650E-C012-41D4-8846-E1C327D99F64}" presName="composite2" presStyleCnt="0"/>
      <dgm:spPr/>
    </dgm:pt>
    <dgm:pt modelId="{A96DD5C7-0E89-45B1-88AE-ADBE0F3613C5}" type="pres">
      <dgm:prSet presAssocID="{6515650E-C012-41D4-8846-E1C327D99F64}" presName="background2" presStyleLbl="node2" presStyleIdx="0" presStyleCnt="3"/>
      <dgm:spPr/>
    </dgm:pt>
    <dgm:pt modelId="{B61A0260-0A3D-4839-BF1B-6824C23D8B1D}" type="pres">
      <dgm:prSet presAssocID="{6515650E-C012-41D4-8846-E1C327D99F64}" presName="text2" presStyleLbl="fgAcc2" presStyleIdx="0" presStyleCnt="3" custLinFactX="-2416" custLinFactNeighborX="-100000" custLinFactNeighborY="628">
        <dgm:presLayoutVars>
          <dgm:chPref val="3"/>
        </dgm:presLayoutVars>
      </dgm:prSet>
      <dgm:spPr/>
      <dgm:t>
        <a:bodyPr/>
        <a:lstStyle/>
        <a:p>
          <a:endParaRPr lang="en-US"/>
        </a:p>
      </dgm:t>
    </dgm:pt>
    <dgm:pt modelId="{B8BDE237-DFFC-4363-AF14-0B4E580AA7A7}" type="pres">
      <dgm:prSet presAssocID="{6515650E-C012-41D4-8846-E1C327D99F64}" presName="hierChild3" presStyleCnt="0"/>
      <dgm:spPr/>
    </dgm:pt>
    <dgm:pt modelId="{391162CB-4580-4BE7-80A4-857C0D42AEF4}" type="pres">
      <dgm:prSet presAssocID="{1088E698-9C98-4561-9415-5BC3B0096831}" presName="Name17" presStyleLbl="parChTrans1D3" presStyleIdx="0" presStyleCnt="6"/>
      <dgm:spPr/>
      <dgm:t>
        <a:bodyPr/>
        <a:lstStyle/>
        <a:p>
          <a:endParaRPr lang="en-US"/>
        </a:p>
      </dgm:t>
    </dgm:pt>
    <dgm:pt modelId="{57AE3830-D884-4C8A-8A01-CEC8FC0DA50D}" type="pres">
      <dgm:prSet presAssocID="{F4A86880-AE91-4875-B897-E33DECE89E6A}" presName="hierRoot3" presStyleCnt="0"/>
      <dgm:spPr/>
    </dgm:pt>
    <dgm:pt modelId="{FDC88C2F-0C89-4940-A7CE-78FA7C654C15}" type="pres">
      <dgm:prSet presAssocID="{F4A86880-AE91-4875-B897-E33DECE89E6A}" presName="composite3" presStyleCnt="0"/>
      <dgm:spPr/>
    </dgm:pt>
    <dgm:pt modelId="{4393F421-4707-44A8-BDF8-F2C2CF47F47E}" type="pres">
      <dgm:prSet presAssocID="{F4A86880-AE91-4875-B897-E33DECE89E6A}" presName="background3" presStyleLbl="node3" presStyleIdx="0" presStyleCnt="6"/>
      <dgm:spPr/>
    </dgm:pt>
    <dgm:pt modelId="{5DE7DD91-05C9-4C97-BD07-FD8A17A7069C}" type="pres">
      <dgm:prSet presAssocID="{F4A86880-AE91-4875-B897-E33DECE89E6A}" presName="text3" presStyleLbl="fgAcc3" presStyleIdx="0" presStyleCnt="6" custScaleX="110205" custScaleY="66551" custLinFactX="-24820" custLinFactNeighborX="-100000" custLinFactNeighborY="-5040">
        <dgm:presLayoutVars>
          <dgm:chPref val="3"/>
        </dgm:presLayoutVars>
      </dgm:prSet>
      <dgm:spPr/>
      <dgm:t>
        <a:bodyPr/>
        <a:lstStyle/>
        <a:p>
          <a:endParaRPr lang="en-US"/>
        </a:p>
      </dgm:t>
    </dgm:pt>
    <dgm:pt modelId="{C9FE409D-9C28-496E-A3FF-8275F9FF0135}" type="pres">
      <dgm:prSet presAssocID="{F4A86880-AE91-4875-B897-E33DECE89E6A}" presName="hierChild4" presStyleCnt="0"/>
      <dgm:spPr/>
    </dgm:pt>
    <dgm:pt modelId="{A69B499E-FC00-4C8D-B91D-E26DDC9C313D}" type="pres">
      <dgm:prSet presAssocID="{CAD80B34-6F5D-46A4-95F1-D6D20AA4FCAC}" presName="Name23" presStyleLbl="parChTrans1D4" presStyleIdx="0" presStyleCnt="3"/>
      <dgm:spPr/>
      <dgm:t>
        <a:bodyPr/>
        <a:lstStyle/>
        <a:p>
          <a:endParaRPr lang="en-US"/>
        </a:p>
      </dgm:t>
    </dgm:pt>
    <dgm:pt modelId="{29A61216-F28D-4E07-9F30-181E93229815}" type="pres">
      <dgm:prSet presAssocID="{3CFAD820-5209-4E2D-BFCF-C65F60F9F7F1}" presName="hierRoot4" presStyleCnt="0"/>
      <dgm:spPr/>
    </dgm:pt>
    <dgm:pt modelId="{C52EC2A4-266D-49CE-B085-18DD70643FE4}" type="pres">
      <dgm:prSet presAssocID="{3CFAD820-5209-4E2D-BFCF-C65F60F9F7F1}" presName="composite4" presStyleCnt="0"/>
      <dgm:spPr/>
    </dgm:pt>
    <dgm:pt modelId="{8BDF3C9B-37D6-4362-88C0-F1E9BCFC54A2}" type="pres">
      <dgm:prSet presAssocID="{3CFAD820-5209-4E2D-BFCF-C65F60F9F7F1}" presName="background4" presStyleLbl="node4" presStyleIdx="0" presStyleCnt="3"/>
      <dgm:spPr/>
    </dgm:pt>
    <dgm:pt modelId="{D6DB4802-1255-4E32-A966-AAC245879F76}" type="pres">
      <dgm:prSet presAssocID="{3CFAD820-5209-4E2D-BFCF-C65F60F9F7F1}" presName="text4" presStyleLbl="fgAcc4" presStyleIdx="0" presStyleCnt="3" custScaleX="52201" custScaleY="57164" custLinFactNeighborX="-92715" custLinFactNeighborY="521">
        <dgm:presLayoutVars>
          <dgm:chPref val="3"/>
        </dgm:presLayoutVars>
      </dgm:prSet>
      <dgm:spPr/>
      <dgm:t>
        <a:bodyPr/>
        <a:lstStyle/>
        <a:p>
          <a:endParaRPr lang="en-US"/>
        </a:p>
      </dgm:t>
    </dgm:pt>
    <dgm:pt modelId="{619FA808-2F76-4F30-AC80-4EE3756741C5}" type="pres">
      <dgm:prSet presAssocID="{3CFAD820-5209-4E2D-BFCF-C65F60F9F7F1}" presName="hierChild5" presStyleCnt="0"/>
      <dgm:spPr/>
    </dgm:pt>
    <dgm:pt modelId="{730C78F8-4AB4-459F-95EB-128B108B0D14}" type="pres">
      <dgm:prSet presAssocID="{51AC2A35-DE93-45F9-8173-AC1BF523B661}" presName="Name23" presStyleLbl="parChTrans1D4" presStyleIdx="1" presStyleCnt="3"/>
      <dgm:spPr/>
      <dgm:t>
        <a:bodyPr/>
        <a:lstStyle/>
        <a:p>
          <a:endParaRPr lang="en-US"/>
        </a:p>
      </dgm:t>
    </dgm:pt>
    <dgm:pt modelId="{58E674B5-817A-4150-A0C9-16E931427216}" type="pres">
      <dgm:prSet presAssocID="{E9AAA037-ACD1-4867-9831-46092914244D}" presName="hierRoot4" presStyleCnt="0"/>
      <dgm:spPr/>
    </dgm:pt>
    <dgm:pt modelId="{F379B00C-41CC-4B07-9594-39A33F594AD3}" type="pres">
      <dgm:prSet presAssocID="{E9AAA037-ACD1-4867-9831-46092914244D}" presName="composite4" presStyleCnt="0"/>
      <dgm:spPr/>
    </dgm:pt>
    <dgm:pt modelId="{F55C26FF-450C-41A8-A900-9202FABD2154}" type="pres">
      <dgm:prSet presAssocID="{E9AAA037-ACD1-4867-9831-46092914244D}" presName="background4" presStyleLbl="node4" presStyleIdx="1" presStyleCnt="3"/>
      <dgm:spPr/>
    </dgm:pt>
    <dgm:pt modelId="{3991E5BC-DA4B-4590-9F06-840D7B23CFB2}" type="pres">
      <dgm:prSet presAssocID="{E9AAA037-ACD1-4867-9831-46092914244D}" presName="text4" presStyleLbl="fgAcc4" presStyleIdx="1" presStyleCnt="3" custScaleX="58649" custScaleY="58329" custLinFactNeighborX="-22057" custLinFactNeighborY="2155">
        <dgm:presLayoutVars>
          <dgm:chPref val="3"/>
        </dgm:presLayoutVars>
      </dgm:prSet>
      <dgm:spPr/>
      <dgm:t>
        <a:bodyPr/>
        <a:lstStyle/>
        <a:p>
          <a:endParaRPr lang="en-US"/>
        </a:p>
      </dgm:t>
    </dgm:pt>
    <dgm:pt modelId="{E4F7DD1A-298D-4E4A-B20C-BA841AA159CC}" type="pres">
      <dgm:prSet presAssocID="{E9AAA037-ACD1-4867-9831-46092914244D}" presName="hierChild5" presStyleCnt="0"/>
      <dgm:spPr/>
    </dgm:pt>
    <dgm:pt modelId="{34B519BE-5F5B-4E02-AE69-61937FD731E6}" type="pres">
      <dgm:prSet presAssocID="{7277B08C-37A8-4656-9AC6-D279B252718B}" presName="Name23" presStyleLbl="parChTrans1D4" presStyleIdx="2" presStyleCnt="3"/>
      <dgm:spPr/>
      <dgm:t>
        <a:bodyPr/>
        <a:lstStyle/>
        <a:p>
          <a:endParaRPr lang="en-US"/>
        </a:p>
      </dgm:t>
    </dgm:pt>
    <dgm:pt modelId="{54BAFB66-0C0B-43F1-A946-C586EADEE5F5}" type="pres">
      <dgm:prSet presAssocID="{A81A8D8B-A0EC-45D5-9131-8C6900E6C119}" presName="hierRoot4" presStyleCnt="0"/>
      <dgm:spPr/>
    </dgm:pt>
    <dgm:pt modelId="{081D2FB8-A042-469F-BB3B-623EE614B00C}" type="pres">
      <dgm:prSet presAssocID="{A81A8D8B-A0EC-45D5-9131-8C6900E6C119}" presName="composite4" presStyleCnt="0"/>
      <dgm:spPr/>
    </dgm:pt>
    <dgm:pt modelId="{ED86A8EA-B539-4FBB-9630-B2202F427F61}" type="pres">
      <dgm:prSet presAssocID="{A81A8D8B-A0EC-45D5-9131-8C6900E6C119}" presName="background4" presStyleLbl="node4" presStyleIdx="2" presStyleCnt="3"/>
      <dgm:spPr/>
    </dgm:pt>
    <dgm:pt modelId="{92E0DA44-449C-4A4A-BEED-49751527A412}" type="pres">
      <dgm:prSet presAssocID="{A81A8D8B-A0EC-45D5-9131-8C6900E6C119}" presName="text4" presStyleLbl="fgAcc4" presStyleIdx="2" presStyleCnt="3" custScaleX="57388" custScaleY="56600" custLinFactNeighborX="-29342" custLinFactNeighborY="5323">
        <dgm:presLayoutVars>
          <dgm:chPref val="3"/>
        </dgm:presLayoutVars>
      </dgm:prSet>
      <dgm:spPr/>
      <dgm:t>
        <a:bodyPr/>
        <a:lstStyle/>
        <a:p>
          <a:endParaRPr lang="en-US"/>
        </a:p>
      </dgm:t>
    </dgm:pt>
    <dgm:pt modelId="{260F4E34-35A9-41BE-81B3-2F31170E71AA}" type="pres">
      <dgm:prSet presAssocID="{A81A8D8B-A0EC-45D5-9131-8C6900E6C119}" presName="hierChild5" presStyleCnt="0"/>
      <dgm:spPr/>
    </dgm:pt>
    <dgm:pt modelId="{AD01CF0A-AE2D-4293-AC45-C8A21581FD46}" type="pres">
      <dgm:prSet presAssocID="{04E06096-672D-4074-82AE-2951AA6A093B}" presName="Name17" presStyleLbl="parChTrans1D3" presStyleIdx="1" presStyleCnt="6"/>
      <dgm:spPr/>
      <dgm:t>
        <a:bodyPr/>
        <a:lstStyle/>
        <a:p>
          <a:endParaRPr lang="en-US"/>
        </a:p>
      </dgm:t>
    </dgm:pt>
    <dgm:pt modelId="{E3EF0C0B-BB55-41F7-9422-579AF59035EA}" type="pres">
      <dgm:prSet presAssocID="{233639EB-DED4-4A28-985A-9844EB7713A5}" presName="hierRoot3" presStyleCnt="0"/>
      <dgm:spPr/>
    </dgm:pt>
    <dgm:pt modelId="{E8053442-5674-4B80-B537-35F5282D0E22}" type="pres">
      <dgm:prSet presAssocID="{233639EB-DED4-4A28-985A-9844EB7713A5}" presName="composite3" presStyleCnt="0"/>
      <dgm:spPr/>
    </dgm:pt>
    <dgm:pt modelId="{044D089B-E4F8-4DB4-8777-9C6818D6FFD1}" type="pres">
      <dgm:prSet presAssocID="{233639EB-DED4-4A28-985A-9844EB7713A5}" presName="background3" presStyleLbl="node3" presStyleIdx="1" presStyleCnt="6"/>
      <dgm:spPr/>
    </dgm:pt>
    <dgm:pt modelId="{B1EE4AA6-3DEA-4111-8A22-FAFF13D04CC1}" type="pres">
      <dgm:prSet presAssocID="{233639EB-DED4-4A28-985A-9844EB7713A5}" presName="text3" presStyleLbl="fgAcc3" presStyleIdx="1" presStyleCnt="6" custScaleX="91421" custScaleY="76575" custLinFactNeighborX="-49451" custLinFactNeighborY="-5040">
        <dgm:presLayoutVars>
          <dgm:chPref val="3"/>
        </dgm:presLayoutVars>
      </dgm:prSet>
      <dgm:spPr/>
      <dgm:t>
        <a:bodyPr/>
        <a:lstStyle/>
        <a:p>
          <a:endParaRPr lang="en-US"/>
        </a:p>
      </dgm:t>
    </dgm:pt>
    <dgm:pt modelId="{5236A257-BB6C-4254-8BA8-27540894F355}" type="pres">
      <dgm:prSet presAssocID="{233639EB-DED4-4A28-985A-9844EB7713A5}" presName="hierChild4" presStyleCnt="0"/>
      <dgm:spPr/>
    </dgm:pt>
    <dgm:pt modelId="{25CBBB31-AD80-434B-9B5E-70DEA7ED2336}" type="pres">
      <dgm:prSet presAssocID="{A180A6B2-FD30-6547-9A3E-9E2AFABBFCE1}" presName="Name17" presStyleLbl="parChTrans1D3" presStyleIdx="2" presStyleCnt="6"/>
      <dgm:spPr/>
      <dgm:t>
        <a:bodyPr/>
        <a:lstStyle/>
        <a:p>
          <a:endParaRPr lang="en-US"/>
        </a:p>
      </dgm:t>
    </dgm:pt>
    <dgm:pt modelId="{96AE5F5F-DB90-1444-8B29-3624FE865D28}" type="pres">
      <dgm:prSet presAssocID="{069F6DB1-9313-8743-A673-3B04DBBE30B6}" presName="hierRoot3" presStyleCnt="0"/>
      <dgm:spPr/>
    </dgm:pt>
    <dgm:pt modelId="{1C46A680-96BC-F44F-8A58-C25734D95DBE}" type="pres">
      <dgm:prSet presAssocID="{069F6DB1-9313-8743-A673-3B04DBBE30B6}" presName="composite3" presStyleCnt="0"/>
      <dgm:spPr/>
    </dgm:pt>
    <dgm:pt modelId="{DA203192-2FBB-9040-AF63-BD3A3F77BF15}" type="pres">
      <dgm:prSet presAssocID="{069F6DB1-9313-8743-A673-3B04DBBE30B6}" presName="background3" presStyleLbl="node3" presStyleIdx="2" presStyleCnt="6"/>
      <dgm:spPr/>
    </dgm:pt>
    <dgm:pt modelId="{E01096D5-0B2C-0B47-81B2-B83E8AB9FE8A}" type="pres">
      <dgm:prSet presAssocID="{069F6DB1-9313-8743-A673-3B04DBBE30B6}" presName="text3" presStyleLbl="fgAcc3" presStyleIdx="2" presStyleCnt="6" custScaleX="91421" custScaleY="76575" custLinFactNeighborX="-49451" custLinFactNeighborY="-5040">
        <dgm:presLayoutVars>
          <dgm:chPref val="3"/>
        </dgm:presLayoutVars>
      </dgm:prSet>
      <dgm:spPr/>
      <dgm:t>
        <a:bodyPr/>
        <a:lstStyle/>
        <a:p>
          <a:endParaRPr lang="en-US"/>
        </a:p>
      </dgm:t>
    </dgm:pt>
    <dgm:pt modelId="{7203B4D9-6889-0F44-A42A-4A30CE573791}" type="pres">
      <dgm:prSet presAssocID="{069F6DB1-9313-8743-A673-3B04DBBE30B6}" presName="hierChild4" presStyleCnt="0"/>
      <dgm:spPr/>
    </dgm:pt>
    <dgm:pt modelId="{3C480D1D-310F-4AE3-B981-E0562F18DBE1}" type="pres">
      <dgm:prSet presAssocID="{539DAB64-D36B-4395-8DDB-58454AEE8753}" presName="Name10" presStyleLbl="parChTrans1D2" presStyleIdx="1" presStyleCnt="3"/>
      <dgm:spPr/>
      <dgm:t>
        <a:bodyPr/>
        <a:lstStyle/>
        <a:p>
          <a:endParaRPr lang="en-US"/>
        </a:p>
      </dgm:t>
    </dgm:pt>
    <dgm:pt modelId="{81751395-AC5E-4679-8956-5B0CF18F9576}" type="pres">
      <dgm:prSet presAssocID="{3D7E67DE-DE61-40AB-A800-3428FC89F7AF}" presName="hierRoot2" presStyleCnt="0"/>
      <dgm:spPr/>
    </dgm:pt>
    <dgm:pt modelId="{8AC51CDE-14E0-42D9-97BC-7D2E9BB441E0}" type="pres">
      <dgm:prSet presAssocID="{3D7E67DE-DE61-40AB-A800-3428FC89F7AF}" presName="composite2" presStyleCnt="0"/>
      <dgm:spPr/>
    </dgm:pt>
    <dgm:pt modelId="{165B69B6-9305-4544-A88F-153751986174}" type="pres">
      <dgm:prSet presAssocID="{3D7E67DE-DE61-40AB-A800-3428FC89F7AF}" presName="background2" presStyleLbl="node2" presStyleIdx="1" presStyleCnt="3"/>
      <dgm:spPr/>
    </dgm:pt>
    <dgm:pt modelId="{FB3693DD-2960-4B86-B387-9CA52E0ABDEB}" type="pres">
      <dgm:prSet presAssocID="{3D7E67DE-DE61-40AB-A800-3428FC89F7AF}" presName="text2" presStyleLbl="fgAcc2" presStyleIdx="1" presStyleCnt="3">
        <dgm:presLayoutVars>
          <dgm:chPref val="3"/>
        </dgm:presLayoutVars>
      </dgm:prSet>
      <dgm:spPr/>
      <dgm:t>
        <a:bodyPr/>
        <a:lstStyle/>
        <a:p>
          <a:endParaRPr lang="en-US"/>
        </a:p>
      </dgm:t>
    </dgm:pt>
    <dgm:pt modelId="{90C0E3C9-A86E-4643-AE30-AE6FD4000A99}" type="pres">
      <dgm:prSet presAssocID="{3D7E67DE-DE61-40AB-A800-3428FC89F7AF}" presName="hierChild3" presStyleCnt="0"/>
      <dgm:spPr/>
    </dgm:pt>
    <dgm:pt modelId="{42287B30-AA2C-45ED-95F8-960F514DD334}" type="pres">
      <dgm:prSet presAssocID="{A8167192-10DE-4F62-BAD6-504236AE9139}" presName="Name10" presStyleLbl="parChTrans1D2" presStyleIdx="2" presStyleCnt="3"/>
      <dgm:spPr/>
      <dgm:t>
        <a:bodyPr/>
        <a:lstStyle/>
        <a:p>
          <a:endParaRPr lang="en-US"/>
        </a:p>
      </dgm:t>
    </dgm:pt>
    <dgm:pt modelId="{C4EBEBA1-6B0C-4AA6-B906-E8281384F632}" type="pres">
      <dgm:prSet presAssocID="{17058327-D147-430A-9C49-D531B472F830}" presName="hierRoot2" presStyleCnt="0"/>
      <dgm:spPr/>
    </dgm:pt>
    <dgm:pt modelId="{B9129A52-F8A8-4D52-94B7-80CDC067EC34}" type="pres">
      <dgm:prSet presAssocID="{17058327-D147-430A-9C49-D531B472F830}" presName="composite2" presStyleCnt="0"/>
      <dgm:spPr/>
    </dgm:pt>
    <dgm:pt modelId="{F5849A5B-233D-43B2-BABC-2C165628E765}" type="pres">
      <dgm:prSet presAssocID="{17058327-D147-430A-9C49-D531B472F830}" presName="background2" presStyleLbl="node2" presStyleIdx="2" presStyleCnt="3"/>
      <dgm:spPr/>
    </dgm:pt>
    <dgm:pt modelId="{DF4C0ED8-D32B-41C0-AAE4-F88544A9D200}" type="pres">
      <dgm:prSet presAssocID="{17058327-D147-430A-9C49-D531B472F830}" presName="text2" presStyleLbl="fgAcc2" presStyleIdx="2" presStyleCnt="3" custLinFactNeighborX="79669" custLinFactNeighborY="-2425">
        <dgm:presLayoutVars>
          <dgm:chPref val="3"/>
        </dgm:presLayoutVars>
      </dgm:prSet>
      <dgm:spPr/>
      <dgm:t>
        <a:bodyPr/>
        <a:lstStyle/>
        <a:p>
          <a:endParaRPr lang="en-US"/>
        </a:p>
      </dgm:t>
    </dgm:pt>
    <dgm:pt modelId="{117C5415-A7EB-40BC-B649-9F3EE9B15FF8}" type="pres">
      <dgm:prSet presAssocID="{17058327-D147-430A-9C49-D531B472F830}" presName="hierChild3" presStyleCnt="0"/>
      <dgm:spPr/>
    </dgm:pt>
    <dgm:pt modelId="{76A95A84-9F13-4E3D-8E1E-B085ABA1B5C7}" type="pres">
      <dgm:prSet presAssocID="{7DFD7CA7-CBFE-4FF5-9643-DA54BBD03100}" presName="Name17" presStyleLbl="parChTrans1D3" presStyleIdx="3" presStyleCnt="6"/>
      <dgm:spPr/>
      <dgm:t>
        <a:bodyPr/>
        <a:lstStyle/>
        <a:p>
          <a:endParaRPr lang="en-US"/>
        </a:p>
      </dgm:t>
    </dgm:pt>
    <dgm:pt modelId="{5883E1ED-81E4-4C82-80CE-1F53AE17B222}" type="pres">
      <dgm:prSet presAssocID="{42BBC5E3-07C9-40EF-B0A5-F597FED2A4C5}" presName="hierRoot3" presStyleCnt="0"/>
      <dgm:spPr/>
    </dgm:pt>
    <dgm:pt modelId="{DC2025EA-5483-4F9E-84FD-5B0ABC91817A}" type="pres">
      <dgm:prSet presAssocID="{42BBC5E3-07C9-40EF-B0A5-F597FED2A4C5}" presName="composite3" presStyleCnt="0"/>
      <dgm:spPr/>
    </dgm:pt>
    <dgm:pt modelId="{8EE1562A-A3AC-4164-B9FE-3937FA9DAB3A}" type="pres">
      <dgm:prSet presAssocID="{42BBC5E3-07C9-40EF-B0A5-F597FED2A4C5}" presName="background3" presStyleLbl="node3" presStyleIdx="3" presStyleCnt="6"/>
      <dgm:spPr/>
    </dgm:pt>
    <dgm:pt modelId="{51A6F524-83B4-4A4A-BD5E-B8BC9FDE7ED6}" type="pres">
      <dgm:prSet presAssocID="{42BBC5E3-07C9-40EF-B0A5-F597FED2A4C5}" presName="text3" presStyleLbl="fgAcc3" presStyleIdx="3" presStyleCnt="6" custScaleX="65538" custScaleY="55354" custLinFactNeighborX="-12526" custLinFactNeighborY="41128">
        <dgm:presLayoutVars>
          <dgm:chPref val="3"/>
        </dgm:presLayoutVars>
      </dgm:prSet>
      <dgm:spPr/>
      <dgm:t>
        <a:bodyPr/>
        <a:lstStyle/>
        <a:p>
          <a:endParaRPr lang="en-US"/>
        </a:p>
      </dgm:t>
    </dgm:pt>
    <dgm:pt modelId="{68C824B7-1B18-4841-8A0F-92DC0F06068E}" type="pres">
      <dgm:prSet presAssocID="{42BBC5E3-07C9-40EF-B0A5-F597FED2A4C5}" presName="hierChild4" presStyleCnt="0"/>
      <dgm:spPr/>
    </dgm:pt>
    <dgm:pt modelId="{00846F84-6A28-429D-A7B6-3AB9636455D1}" type="pres">
      <dgm:prSet presAssocID="{4AC1B470-B821-468E-84F6-34FE8F9F7974}" presName="Name17" presStyleLbl="parChTrans1D3" presStyleIdx="4" presStyleCnt="6"/>
      <dgm:spPr/>
      <dgm:t>
        <a:bodyPr/>
        <a:lstStyle/>
        <a:p>
          <a:endParaRPr lang="en-US"/>
        </a:p>
      </dgm:t>
    </dgm:pt>
    <dgm:pt modelId="{82AE4328-4866-4305-B18E-5BF59617A31F}" type="pres">
      <dgm:prSet presAssocID="{2FD46F4B-F65D-4291-8E62-7D4614B1270D}" presName="hierRoot3" presStyleCnt="0"/>
      <dgm:spPr/>
    </dgm:pt>
    <dgm:pt modelId="{AA13B90F-C034-4A0A-A949-F2B305AB3301}" type="pres">
      <dgm:prSet presAssocID="{2FD46F4B-F65D-4291-8E62-7D4614B1270D}" presName="composite3" presStyleCnt="0"/>
      <dgm:spPr/>
    </dgm:pt>
    <dgm:pt modelId="{CC836A60-C22C-4C7C-B479-671E21E186A8}" type="pres">
      <dgm:prSet presAssocID="{2FD46F4B-F65D-4291-8E62-7D4614B1270D}" presName="background3" presStyleLbl="node3" presStyleIdx="4" presStyleCnt="6"/>
      <dgm:spPr/>
    </dgm:pt>
    <dgm:pt modelId="{CFF197EB-5DD9-4FD2-AA8C-AFB76018B1EA}" type="pres">
      <dgm:prSet presAssocID="{2FD46F4B-F65D-4291-8E62-7D4614B1270D}" presName="text3" presStyleLbl="fgAcc3" presStyleIdx="4" presStyleCnt="6" custScaleX="64718" custScaleY="50799" custLinFactNeighborX="-11096" custLinFactNeighborY="41128">
        <dgm:presLayoutVars>
          <dgm:chPref val="3"/>
        </dgm:presLayoutVars>
      </dgm:prSet>
      <dgm:spPr/>
      <dgm:t>
        <a:bodyPr/>
        <a:lstStyle/>
        <a:p>
          <a:endParaRPr lang="en-US"/>
        </a:p>
      </dgm:t>
    </dgm:pt>
    <dgm:pt modelId="{F0634D35-B598-467B-8C05-294DE45FF34C}" type="pres">
      <dgm:prSet presAssocID="{2FD46F4B-F65D-4291-8E62-7D4614B1270D}" presName="hierChild4" presStyleCnt="0"/>
      <dgm:spPr/>
    </dgm:pt>
    <dgm:pt modelId="{E07049C1-9A1F-4548-B473-6897911B438B}" type="pres">
      <dgm:prSet presAssocID="{502620B0-29E3-4832-8346-256B5291DBAD}" presName="Name17" presStyleLbl="parChTrans1D3" presStyleIdx="5" presStyleCnt="6"/>
      <dgm:spPr/>
      <dgm:t>
        <a:bodyPr/>
        <a:lstStyle/>
        <a:p>
          <a:endParaRPr lang="en-US"/>
        </a:p>
      </dgm:t>
    </dgm:pt>
    <dgm:pt modelId="{2A89D65D-208A-4637-9395-4993290DAC0F}" type="pres">
      <dgm:prSet presAssocID="{3B581355-63F5-4921-8662-87BD20E08694}" presName="hierRoot3" presStyleCnt="0"/>
      <dgm:spPr/>
    </dgm:pt>
    <dgm:pt modelId="{888213F3-3F05-4530-98C2-BBB14756FBD5}" type="pres">
      <dgm:prSet presAssocID="{3B581355-63F5-4921-8662-87BD20E08694}" presName="composite3" presStyleCnt="0"/>
      <dgm:spPr/>
    </dgm:pt>
    <dgm:pt modelId="{D7C35EC3-0C29-4C13-BD69-95EDC10F9D18}" type="pres">
      <dgm:prSet presAssocID="{3B581355-63F5-4921-8662-87BD20E08694}" presName="background3" presStyleLbl="node3" presStyleIdx="5" presStyleCnt="6"/>
      <dgm:spPr/>
    </dgm:pt>
    <dgm:pt modelId="{82FA0F87-34B1-465E-9061-4FA3B78AAE41}" type="pres">
      <dgm:prSet presAssocID="{3B581355-63F5-4921-8662-87BD20E08694}" presName="text3" presStyleLbl="fgAcc3" presStyleIdx="5" presStyleCnt="6" custScaleX="63857" custScaleY="49781" custLinFactNeighborX="-21587" custLinFactNeighborY="41128">
        <dgm:presLayoutVars>
          <dgm:chPref val="3"/>
        </dgm:presLayoutVars>
      </dgm:prSet>
      <dgm:spPr/>
      <dgm:t>
        <a:bodyPr/>
        <a:lstStyle/>
        <a:p>
          <a:endParaRPr lang="en-US"/>
        </a:p>
      </dgm:t>
    </dgm:pt>
    <dgm:pt modelId="{E2681D1D-F0E7-46C2-A1DD-7A3B6BC040B4}" type="pres">
      <dgm:prSet presAssocID="{3B581355-63F5-4921-8662-87BD20E08694}" presName="hierChild4" presStyleCnt="0"/>
      <dgm:spPr/>
    </dgm:pt>
  </dgm:ptLst>
  <dgm:cxnLst>
    <dgm:cxn modelId="{0FCE157D-C321-40EC-B2D0-C18FE1A348F5}" srcId="{17058327-D147-430A-9C49-D531B472F830}" destId="{42BBC5E3-07C9-40EF-B0A5-F597FED2A4C5}" srcOrd="0" destOrd="0" parTransId="{7DFD7CA7-CBFE-4FF5-9643-DA54BBD03100}" sibTransId="{5EDBBF64-C236-41F2-BF4A-E58E92D64750}"/>
    <dgm:cxn modelId="{E180AE43-8704-4F96-8480-004B22EC1201}" srcId="{F4A86880-AE91-4875-B897-E33DECE89E6A}" destId="{E9AAA037-ACD1-4867-9831-46092914244D}" srcOrd="1" destOrd="0" parTransId="{51AC2A35-DE93-45F9-8173-AC1BF523B661}" sibTransId="{6926B04E-6297-462C-AC5A-86CBA15F43C6}"/>
    <dgm:cxn modelId="{6CBD8D32-FB8B-4C28-9F36-3B2CC59CFCB0}" type="presOf" srcId="{51AC2A35-DE93-45F9-8173-AC1BF523B661}" destId="{730C78F8-4AB4-459F-95EB-128B108B0D14}" srcOrd="0" destOrd="0" presId="urn:microsoft.com/office/officeart/2005/8/layout/hierarchy1"/>
    <dgm:cxn modelId="{76B206E5-7E06-4895-8634-014E9704B809}" srcId="{E7B52840-67A7-410A-808D-F93E9BBAD023}" destId="{6515650E-C012-41D4-8846-E1C327D99F64}" srcOrd="0" destOrd="0" parTransId="{B4E2AA0E-5974-4871-A530-3BCB5DE86306}" sibTransId="{BE6157FB-96D5-4F09-9135-DD329B855BC2}"/>
    <dgm:cxn modelId="{525BFAA6-8FBD-4ABC-B5C9-BE4A5CF3022D}" srcId="{6515650E-C012-41D4-8846-E1C327D99F64}" destId="{F4A86880-AE91-4875-B897-E33DECE89E6A}" srcOrd="0" destOrd="0" parTransId="{1088E698-9C98-4561-9415-5BC3B0096831}" sibTransId="{250DBA16-F76F-4720-9DDB-E47C154DC764}"/>
    <dgm:cxn modelId="{C842971B-015D-49CF-B54A-315B07F37041}" srcId="{F50B6C6F-DDC9-470D-9E64-4546700B7F03}" destId="{E7B52840-67A7-410A-808D-F93E9BBAD023}" srcOrd="0" destOrd="0" parTransId="{E47AFA64-F506-44F7-9094-642D0C5080CD}" sibTransId="{C0AF2705-3F3B-4AE3-85EB-6B9157E5E487}"/>
    <dgm:cxn modelId="{AC271F8F-D627-4157-AC4A-6458184D037B}" srcId="{F4A86880-AE91-4875-B897-E33DECE89E6A}" destId="{A81A8D8B-A0EC-45D5-9131-8C6900E6C119}" srcOrd="2" destOrd="0" parTransId="{7277B08C-37A8-4656-9AC6-D279B252718B}" sibTransId="{A90DA2E0-B3AC-4255-86B7-DCD5EDDEBBFA}"/>
    <dgm:cxn modelId="{70F7BE0B-9997-487C-8B97-8A06A3015DDC}" type="presOf" srcId="{3D7E67DE-DE61-40AB-A800-3428FC89F7AF}" destId="{FB3693DD-2960-4B86-B387-9CA52E0ABDEB}" srcOrd="0" destOrd="0" presId="urn:microsoft.com/office/officeart/2005/8/layout/hierarchy1"/>
    <dgm:cxn modelId="{6D487CDE-7B38-46CE-994C-5BB95468FA1E}" srcId="{F4A86880-AE91-4875-B897-E33DECE89E6A}" destId="{3CFAD820-5209-4E2D-BFCF-C65F60F9F7F1}" srcOrd="0" destOrd="0" parTransId="{CAD80B34-6F5D-46A4-95F1-D6D20AA4FCAC}" sibTransId="{49CEFE17-6F0D-462A-B8F2-960156CF927D}"/>
    <dgm:cxn modelId="{DDF9E829-72E2-FE4D-9830-DE193D55BD84}" srcId="{6515650E-C012-41D4-8846-E1C327D99F64}" destId="{069F6DB1-9313-8743-A673-3B04DBBE30B6}" srcOrd="2" destOrd="0" parTransId="{A180A6B2-FD30-6547-9A3E-9E2AFABBFCE1}" sibTransId="{8D3CC145-BEC4-344C-90D9-1844FAA75C60}"/>
    <dgm:cxn modelId="{B71DA013-D709-4895-A9F1-4DBFD741B01E}" type="presOf" srcId="{F4A86880-AE91-4875-B897-E33DECE89E6A}" destId="{5DE7DD91-05C9-4C97-BD07-FD8A17A7069C}" srcOrd="0" destOrd="0" presId="urn:microsoft.com/office/officeart/2005/8/layout/hierarchy1"/>
    <dgm:cxn modelId="{2152B8D2-D7F7-46BF-B160-9C72B4BC399E}" type="presOf" srcId="{17058327-D147-430A-9C49-D531B472F830}" destId="{DF4C0ED8-D32B-41C0-AAE4-F88544A9D200}" srcOrd="0" destOrd="0" presId="urn:microsoft.com/office/officeart/2005/8/layout/hierarchy1"/>
    <dgm:cxn modelId="{B7B6C5E0-A1F6-41D1-92D5-0B501755DA70}" type="presOf" srcId="{42BBC5E3-07C9-40EF-B0A5-F597FED2A4C5}" destId="{51A6F524-83B4-4A4A-BD5E-B8BC9FDE7ED6}" srcOrd="0" destOrd="0" presId="urn:microsoft.com/office/officeart/2005/8/layout/hierarchy1"/>
    <dgm:cxn modelId="{719E2E1A-675E-4BA7-811B-F2190E147A04}" type="presOf" srcId="{7277B08C-37A8-4656-9AC6-D279B252718B}" destId="{34B519BE-5F5B-4E02-AE69-61937FD731E6}" srcOrd="0" destOrd="0" presId="urn:microsoft.com/office/officeart/2005/8/layout/hierarchy1"/>
    <dgm:cxn modelId="{9D5F67BA-9A7E-4950-B359-53898CB726EB}" srcId="{E7B52840-67A7-410A-808D-F93E9BBAD023}" destId="{17058327-D147-430A-9C49-D531B472F830}" srcOrd="2" destOrd="0" parTransId="{A8167192-10DE-4F62-BAD6-504236AE9139}" sibTransId="{96C3C254-4172-4C9B-B157-A8A8753FE32C}"/>
    <dgm:cxn modelId="{F5E613E0-EDED-4FB5-94A2-74113E68A65A}" type="presOf" srcId="{A81A8D8B-A0EC-45D5-9131-8C6900E6C119}" destId="{92E0DA44-449C-4A4A-BEED-49751527A412}" srcOrd="0" destOrd="0" presId="urn:microsoft.com/office/officeart/2005/8/layout/hierarchy1"/>
    <dgm:cxn modelId="{AF6A51D1-CD7D-46E2-B1C4-96291E948DCA}" type="presOf" srcId="{502620B0-29E3-4832-8346-256B5291DBAD}" destId="{E07049C1-9A1F-4548-B473-6897911B438B}" srcOrd="0" destOrd="0" presId="urn:microsoft.com/office/officeart/2005/8/layout/hierarchy1"/>
    <dgm:cxn modelId="{9F7036CB-610A-4CDA-962A-929FEA8290D0}" type="presOf" srcId="{A8167192-10DE-4F62-BAD6-504236AE9139}" destId="{42287B30-AA2C-45ED-95F8-960F514DD334}" srcOrd="0" destOrd="0" presId="urn:microsoft.com/office/officeart/2005/8/layout/hierarchy1"/>
    <dgm:cxn modelId="{224B774B-90DA-4DAD-8BB6-16CC3B4F7EAB}" srcId="{17058327-D147-430A-9C49-D531B472F830}" destId="{2FD46F4B-F65D-4291-8E62-7D4614B1270D}" srcOrd="1" destOrd="0" parTransId="{4AC1B470-B821-468E-84F6-34FE8F9F7974}" sibTransId="{4C49354E-FF07-4955-9F9D-1F4562A65D8A}"/>
    <dgm:cxn modelId="{1F21ADFE-723F-468E-8412-B3B6C418FB2C}" type="presOf" srcId="{539DAB64-D36B-4395-8DDB-58454AEE8753}" destId="{3C480D1D-310F-4AE3-B981-E0562F18DBE1}" srcOrd="0" destOrd="0" presId="urn:microsoft.com/office/officeart/2005/8/layout/hierarchy1"/>
    <dgm:cxn modelId="{641D15E2-1487-4182-AB30-798FAD3BAF01}" type="presOf" srcId="{3B581355-63F5-4921-8662-87BD20E08694}" destId="{82FA0F87-34B1-465E-9061-4FA3B78AAE41}" srcOrd="0" destOrd="0" presId="urn:microsoft.com/office/officeart/2005/8/layout/hierarchy1"/>
    <dgm:cxn modelId="{3CF061E1-EB31-4658-BB47-2F8E1E9AB37F}" type="presOf" srcId="{04E06096-672D-4074-82AE-2951AA6A093B}" destId="{AD01CF0A-AE2D-4293-AC45-C8A21581FD46}" srcOrd="0" destOrd="0" presId="urn:microsoft.com/office/officeart/2005/8/layout/hierarchy1"/>
    <dgm:cxn modelId="{AE1AC6EB-2D50-4ABE-8952-2FFFC4DBBFAB}" type="presOf" srcId="{E9AAA037-ACD1-4867-9831-46092914244D}" destId="{3991E5BC-DA4B-4590-9F06-840D7B23CFB2}" srcOrd="0" destOrd="0" presId="urn:microsoft.com/office/officeart/2005/8/layout/hierarchy1"/>
    <dgm:cxn modelId="{C987C81F-47A8-0640-B829-07BF82AC5817}" type="presOf" srcId="{A180A6B2-FD30-6547-9A3E-9E2AFABBFCE1}" destId="{25CBBB31-AD80-434B-9B5E-70DEA7ED2336}" srcOrd="0" destOrd="0" presId="urn:microsoft.com/office/officeart/2005/8/layout/hierarchy1"/>
    <dgm:cxn modelId="{FE332174-4117-41E7-A78A-94456BABE08A}" type="presOf" srcId="{4AC1B470-B821-468E-84F6-34FE8F9F7974}" destId="{00846F84-6A28-429D-A7B6-3AB9636455D1}" srcOrd="0" destOrd="0" presId="urn:microsoft.com/office/officeart/2005/8/layout/hierarchy1"/>
    <dgm:cxn modelId="{ED296E00-EAE5-5142-8F0F-43EF609DF00F}" type="presOf" srcId="{069F6DB1-9313-8743-A673-3B04DBBE30B6}" destId="{E01096D5-0B2C-0B47-81B2-B83E8AB9FE8A}" srcOrd="0" destOrd="0" presId="urn:microsoft.com/office/officeart/2005/8/layout/hierarchy1"/>
    <dgm:cxn modelId="{64FBF0D2-D86B-4F87-BBA1-38C96863F198}" type="presOf" srcId="{7DFD7CA7-CBFE-4FF5-9643-DA54BBD03100}" destId="{76A95A84-9F13-4E3D-8E1E-B085ABA1B5C7}" srcOrd="0" destOrd="0" presId="urn:microsoft.com/office/officeart/2005/8/layout/hierarchy1"/>
    <dgm:cxn modelId="{9461E824-2EB4-4142-89EE-3086EAD51A88}" srcId="{E7B52840-67A7-410A-808D-F93E9BBAD023}" destId="{3D7E67DE-DE61-40AB-A800-3428FC89F7AF}" srcOrd="1" destOrd="0" parTransId="{539DAB64-D36B-4395-8DDB-58454AEE8753}" sibTransId="{D3A49388-2825-42C3-AEA2-11AB591445F9}"/>
    <dgm:cxn modelId="{E348E3B5-9AFF-4DD1-85C2-17FA21B3B73B}" type="presOf" srcId="{3CFAD820-5209-4E2D-BFCF-C65F60F9F7F1}" destId="{D6DB4802-1255-4E32-A966-AAC245879F76}" srcOrd="0" destOrd="0" presId="urn:microsoft.com/office/officeart/2005/8/layout/hierarchy1"/>
    <dgm:cxn modelId="{4FFBF8A2-207B-4CF1-BEA3-94C253CE6CFC}" type="presOf" srcId="{CAD80B34-6F5D-46A4-95F1-D6D20AA4FCAC}" destId="{A69B499E-FC00-4C8D-B91D-E26DDC9C313D}" srcOrd="0" destOrd="0" presId="urn:microsoft.com/office/officeart/2005/8/layout/hierarchy1"/>
    <dgm:cxn modelId="{4E5F7B49-3061-4D24-9CB0-122F836EED26}" srcId="{6515650E-C012-41D4-8846-E1C327D99F64}" destId="{233639EB-DED4-4A28-985A-9844EB7713A5}" srcOrd="1" destOrd="0" parTransId="{04E06096-672D-4074-82AE-2951AA6A093B}" sibTransId="{7CC0B5F0-A554-4594-8AA3-F54C5ACFD57E}"/>
    <dgm:cxn modelId="{B79A4CD3-04D6-4E57-9995-7C88D253CD06}" srcId="{17058327-D147-430A-9C49-D531B472F830}" destId="{3B581355-63F5-4921-8662-87BD20E08694}" srcOrd="2" destOrd="0" parTransId="{502620B0-29E3-4832-8346-256B5291DBAD}" sibTransId="{2E54B7AD-AA70-4B76-BF07-BE640491BD96}"/>
    <dgm:cxn modelId="{7717C04E-EDCD-4AF3-B6B8-FD0F95DD4078}" type="presOf" srcId="{6515650E-C012-41D4-8846-E1C327D99F64}" destId="{B61A0260-0A3D-4839-BF1B-6824C23D8B1D}" srcOrd="0" destOrd="0" presId="urn:microsoft.com/office/officeart/2005/8/layout/hierarchy1"/>
    <dgm:cxn modelId="{C2EE7CFE-4822-4125-96AC-42450201ECFA}" type="presOf" srcId="{E7B52840-67A7-410A-808D-F93E9BBAD023}" destId="{DFD370E5-C0B1-473A-8638-A619EA20E8A8}" srcOrd="0" destOrd="0" presId="urn:microsoft.com/office/officeart/2005/8/layout/hierarchy1"/>
    <dgm:cxn modelId="{8DFD6229-10A7-4232-9A32-CB33146AF7E2}" type="presOf" srcId="{233639EB-DED4-4A28-985A-9844EB7713A5}" destId="{B1EE4AA6-3DEA-4111-8A22-FAFF13D04CC1}" srcOrd="0" destOrd="0" presId="urn:microsoft.com/office/officeart/2005/8/layout/hierarchy1"/>
    <dgm:cxn modelId="{421D4DAE-D566-43E3-9052-D4C8B5F012E0}" type="presOf" srcId="{1088E698-9C98-4561-9415-5BC3B0096831}" destId="{391162CB-4580-4BE7-80A4-857C0D42AEF4}" srcOrd="0" destOrd="0" presId="urn:microsoft.com/office/officeart/2005/8/layout/hierarchy1"/>
    <dgm:cxn modelId="{015FEE73-3F56-4ADB-8DAA-C6AD8824A6DF}" type="presOf" srcId="{B4E2AA0E-5974-4871-A530-3BCB5DE86306}" destId="{09F0BAEF-BE87-442D-818A-FE103281B261}" srcOrd="0" destOrd="0" presId="urn:microsoft.com/office/officeart/2005/8/layout/hierarchy1"/>
    <dgm:cxn modelId="{ACBB6E70-4A12-4CA9-9221-514BB9F938EF}" type="presOf" srcId="{F50B6C6F-DDC9-470D-9E64-4546700B7F03}" destId="{3DB8FC06-9A36-4329-A5EF-F909FC8EE360}" srcOrd="0" destOrd="0" presId="urn:microsoft.com/office/officeart/2005/8/layout/hierarchy1"/>
    <dgm:cxn modelId="{3413AE3F-88F4-46D0-9317-C720B2566172}" type="presOf" srcId="{2FD46F4B-F65D-4291-8E62-7D4614B1270D}" destId="{CFF197EB-5DD9-4FD2-AA8C-AFB76018B1EA}" srcOrd="0" destOrd="0" presId="urn:microsoft.com/office/officeart/2005/8/layout/hierarchy1"/>
    <dgm:cxn modelId="{A37B341D-2E79-4D5F-BB37-095B20C5F6EE}" type="presParOf" srcId="{3DB8FC06-9A36-4329-A5EF-F909FC8EE360}" destId="{1F4C485C-3115-40E7-893D-A23266B3E367}" srcOrd="0" destOrd="0" presId="urn:microsoft.com/office/officeart/2005/8/layout/hierarchy1"/>
    <dgm:cxn modelId="{4DB52C63-A380-4FBF-BF3E-8C531EDC300E}" type="presParOf" srcId="{1F4C485C-3115-40E7-893D-A23266B3E367}" destId="{E4B98723-7D92-4D49-8A06-7D9F0977B364}" srcOrd="0" destOrd="0" presId="urn:microsoft.com/office/officeart/2005/8/layout/hierarchy1"/>
    <dgm:cxn modelId="{C15DCDF1-DA67-4847-812D-425562F20B24}" type="presParOf" srcId="{E4B98723-7D92-4D49-8A06-7D9F0977B364}" destId="{52BB46DA-71C6-4B2B-9F0A-8BC29E479542}" srcOrd="0" destOrd="0" presId="urn:microsoft.com/office/officeart/2005/8/layout/hierarchy1"/>
    <dgm:cxn modelId="{D2C7FE3A-B5E0-4F40-B11D-DA86A6B30059}" type="presParOf" srcId="{E4B98723-7D92-4D49-8A06-7D9F0977B364}" destId="{DFD370E5-C0B1-473A-8638-A619EA20E8A8}" srcOrd="1" destOrd="0" presId="urn:microsoft.com/office/officeart/2005/8/layout/hierarchy1"/>
    <dgm:cxn modelId="{F9926A00-A5BB-45E1-9193-C2C876A51EEA}" type="presParOf" srcId="{1F4C485C-3115-40E7-893D-A23266B3E367}" destId="{41FE5F46-F274-4A51-A881-4298493DA3C2}" srcOrd="1" destOrd="0" presId="urn:microsoft.com/office/officeart/2005/8/layout/hierarchy1"/>
    <dgm:cxn modelId="{BDD7DC79-24BA-4468-B3A4-0A26C96477E7}" type="presParOf" srcId="{41FE5F46-F274-4A51-A881-4298493DA3C2}" destId="{09F0BAEF-BE87-442D-818A-FE103281B261}" srcOrd="0" destOrd="0" presId="urn:microsoft.com/office/officeart/2005/8/layout/hierarchy1"/>
    <dgm:cxn modelId="{4F2C0605-AF1F-47B9-887A-0984B985EE7C}" type="presParOf" srcId="{41FE5F46-F274-4A51-A881-4298493DA3C2}" destId="{E97D56EE-D739-462B-8C5D-590FFD98D46E}" srcOrd="1" destOrd="0" presId="urn:microsoft.com/office/officeart/2005/8/layout/hierarchy1"/>
    <dgm:cxn modelId="{08FFBFF3-2CCC-459C-810E-C0940DFCEBBB}" type="presParOf" srcId="{E97D56EE-D739-462B-8C5D-590FFD98D46E}" destId="{6D04E37E-4F57-4ED1-B6C7-DC2CDA21874C}" srcOrd="0" destOrd="0" presId="urn:microsoft.com/office/officeart/2005/8/layout/hierarchy1"/>
    <dgm:cxn modelId="{4EA2E535-FBBC-4F12-B440-9CA1F4CB0DD4}" type="presParOf" srcId="{6D04E37E-4F57-4ED1-B6C7-DC2CDA21874C}" destId="{A96DD5C7-0E89-45B1-88AE-ADBE0F3613C5}" srcOrd="0" destOrd="0" presId="urn:microsoft.com/office/officeart/2005/8/layout/hierarchy1"/>
    <dgm:cxn modelId="{A038A763-B825-460E-AE3C-B1F76FD6B5C1}" type="presParOf" srcId="{6D04E37E-4F57-4ED1-B6C7-DC2CDA21874C}" destId="{B61A0260-0A3D-4839-BF1B-6824C23D8B1D}" srcOrd="1" destOrd="0" presId="urn:microsoft.com/office/officeart/2005/8/layout/hierarchy1"/>
    <dgm:cxn modelId="{FD31BD1E-5DFD-42F4-8DA8-5FD1FFA5ED44}" type="presParOf" srcId="{E97D56EE-D739-462B-8C5D-590FFD98D46E}" destId="{B8BDE237-DFFC-4363-AF14-0B4E580AA7A7}" srcOrd="1" destOrd="0" presId="urn:microsoft.com/office/officeart/2005/8/layout/hierarchy1"/>
    <dgm:cxn modelId="{3058F8EA-989D-475D-892B-740CE01653AB}" type="presParOf" srcId="{B8BDE237-DFFC-4363-AF14-0B4E580AA7A7}" destId="{391162CB-4580-4BE7-80A4-857C0D42AEF4}" srcOrd="0" destOrd="0" presId="urn:microsoft.com/office/officeart/2005/8/layout/hierarchy1"/>
    <dgm:cxn modelId="{62427767-5F4B-4EED-985A-3FD4212AA628}" type="presParOf" srcId="{B8BDE237-DFFC-4363-AF14-0B4E580AA7A7}" destId="{57AE3830-D884-4C8A-8A01-CEC8FC0DA50D}" srcOrd="1" destOrd="0" presId="urn:microsoft.com/office/officeart/2005/8/layout/hierarchy1"/>
    <dgm:cxn modelId="{CA232EEF-BC4F-456C-817A-757619F15503}" type="presParOf" srcId="{57AE3830-D884-4C8A-8A01-CEC8FC0DA50D}" destId="{FDC88C2F-0C89-4940-A7CE-78FA7C654C15}" srcOrd="0" destOrd="0" presId="urn:microsoft.com/office/officeart/2005/8/layout/hierarchy1"/>
    <dgm:cxn modelId="{881C2EC6-B4F7-4F63-8196-6B2AB7475149}" type="presParOf" srcId="{FDC88C2F-0C89-4940-A7CE-78FA7C654C15}" destId="{4393F421-4707-44A8-BDF8-F2C2CF47F47E}" srcOrd="0" destOrd="0" presId="urn:microsoft.com/office/officeart/2005/8/layout/hierarchy1"/>
    <dgm:cxn modelId="{8CC62D4F-D904-4DC5-8A8A-72CD5AD87772}" type="presParOf" srcId="{FDC88C2F-0C89-4940-A7CE-78FA7C654C15}" destId="{5DE7DD91-05C9-4C97-BD07-FD8A17A7069C}" srcOrd="1" destOrd="0" presId="urn:microsoft.com/office/officeart/2005/8/layout/hierarchy1"/>
    <dgm:cxn modelId="{6DB0A87F-9012-4CFF-8822-012E88DB9523}" type="presParOf" srcId="{57AE3830-D884-4C8A-8A01-CEC8FC0DA50D}" destId="{C9FE409D-9C28-496E-A3FF-8275F9FF0135}" srcOrd="1" destOrd="0" presId="urn:microsoft.com/office/officeart/2005/8/layout/hierarchy1"/>
    <dgm:cxn modelId="{84E33AAC-BE09-4E6F-B36A-C6E45806CE07}" type="presParOf" srcId="{C9FE409D-9C28-496E-A3FF-8275F9FF0135}" destId="{A69B499E-FC00-4C8D-B91D-E26DDC9C313D}" srcOrd="0" destOrd="0" presId="urn:microsoft.com/office/officeart/2005/8/layout/hierarchy1"/>
    <dgm:cxn modelId="{12CEE23C-45D1-419D-96C4-8B02E02AEC03}" type="presParOf" srcId="{C9FE409D-9C28-496E-A3FF-8275F9FF0135}" destId="{29A61216-F28D-4E07-9F30-181E93229815}" srcOrd="1" destOrd="0" presId="urn:microsoft.com/office/officeart/2005/8/layout/hierarchy1"/>
    <dgm:cxn modelId="{6A9D710B-6EFD-4837-A0EF-77B212276550}" type="presParOf" srcId="{29A61216-F28D-4E07-9F30-181E93229815}" destId="{C52EC2A4-266D-49CE-B085-18DD70643FE4}" srcOrd="0" destOrd="0" presId="urn:microsoft.com/office/officeart/2005/8/layout/hierarchy1"/>
    <dgm:cxn modelId="{10DB5C82-F769-44B6-B8DC-A56C937A6ABC}" type="presParOf" srcId="{C52EC2A4-266D-49CE-B085-18DD70643FE4}" destId="{8BDF3C9B-37D6-4362-88C0-F1E9BCFC54A2}" srcOrd="0" destOrd="0" presId="urn:microsoft.com/office/officeart/2005/8/layout/hierarchy1"/>
    <dgm:cxn modelId="{C2441B65-7B14-4ECA-A798-B440A589A096}" type="presParOf" srcId="{C52EC2A4-266D-49CE-B085-18DD70643FE4}" destId="{D6DB4802-1255-4E32-A966-AAC245879F76}" srcOrd="1" destOrd="0" presId="urn:microsoft.com/office/officeart/2005/8/layout/hierarchy1"/>
    <dgm:cxn modelId="{0247041D-27A9-4E3A-AE21-B95F4BE093C2}" type="presParOf" srcId="{29A61216-F28D-4E07-9F30-181E93229815}" destId="{619FA808-2F76-4F30-AC80-4EE3756741C5}" srcOrd="1" destOrd="0" presId="urn:microsoft.com/office/officeart/2005/8/layout/hierarchy1"/>
    <dgm:cxn modelId="{C1866287-2131-4FF8-BE02-37EB4E713B51}" type="presParOf" srcId="{C9FE409D-9C28-496E-A3FF-8275F9FF0135}" destId="{730C78F8-4AB4-459F-95EB-128B108B0D14}" srcOrd="2" destOrd="0" presId="urn:microsoft.com/office/officeart/2005/8/layout/hierarchy1"/>
    <dgm:cxn modelId="{B6D7A028-F52A-41AD-99B0-EDC1836ADBD7}" type="presParOf" srcId="{C9FE409D-9C28-496E-A3FF-8275F9FF0135}" destId="{58E674B5-817A-4150-A0C9-16E931427216}" srcOrd="3" destOrd="0" presId="urn:microsoft.com/office/officeart/2005/8/layout/hierarchy1"/>
    <dgm:cxn modelId="{2D1217F2-EDA4-4349-B57B-1EB062FBEDFA}" type="presParOf" srcId="{58E674B5-817A-4150-A0C9-16E931427216}" destId="{F379B00C-41CC-4B07-9594-39A33F594AD3}" srcOrd="0" destOrd="0" presId="urn:microsoft.com/office/officeart/2005/8/layout/hierarchy1"/>
    <dgm:cxn modelId="{BA36FF62-BBA5-4FCC-9C81-C4F1528420E1}" type="presParOf" srcId="{F379B00C-41CC-4B07-9594-39A33F594AD3}" destId="{F55C26FF-450C-41A8-A900-9202FABD2154}" srcOrd="0" destOrd="0" presId="urn:microsoft.com/office/officeart/2005/8/layout/hierarchy1"/>
    <dgm:cxn modelId="{71A6FE46-591F-4D9A-8594-AC4EECD91A19}" type="presParOf" srcId="{F379B00C-41CC-4B07-9594-39A33F594AD3}" destId="{3991E5BC-DA4B-4590-9F06-840D7B23CFB2}" srcOrd="1" destOrd="0" presId="urn:microsoft.com/office/officeart/2005/8/layout/hierarchy1"/>
    <dgm:cxn modelId="{31824ADC-A24A-4C81-A75B-EBA93DA1397C}" type="presParOf" srcId="{58E674B5-817A-4150-A0C9-16E931427216}" destId="{E4F7DD1A-298D-4E4A-B20C-BA841AA159CC}" srcOrd="1" destOrd="0" presId="urn:microsoft.com/office/officeart/2005/8/layout/hierarchy1"/>
    <dgm:cxn modelId="{85A28381-C21A-4E4B-9339-BC8380F68F54}" type="presParOf" srcId="{C9FE409D-9C28-496E-A3FF-8275F9FF0135}" destId="{34B519BE-5F5B-4E02-AE69-61937FD731E6}" srcOrd="4" destOrd="0" presId="urn:microsoft.com/office/officeart/2005/8/layout/hierarchy1"/>
    <dgm:cxn modelId="{9A86089E-E329-4EE0-BB37-4114B28D349D}" type="presParOf" srcId="{C9FE409D-9C28-496E-A3FF-8275F9FF0135}" destId="{54BAFB66-0C0B-43F1-A946-C586EADEE5F5}" srcOrd="5" destOrd="0" presId="urn:microsoft.com/office/officeart/2005/8/layout/hierarchy1"/>
    <dgm:cxn modelId="{F9D8F5DB-C45C-4557-A7AA-B406197FA616}" type="presParOf" srcId="{54BAFB66-0C0B-43F1-A946-C586EADEE5F5}" destId="{081D2FB8-A042-469F-BB3B-623EE614B00C}" srcOrd="0" destOrd="0" presId="urn:microsoft.com/office/officeart/2005/8/layout/hierarchy1"/>
    <dgm:cxn modelId="{E5F2C23F-500B-489C-8655-02C9DA2F5696}" type="presParOf" srcId="{081D2FB8-A042-469F-BB3B-623EE614B00C}" destId="{ED86A8EA-B539-4FBB-9630-B2202F427F61}" srcOrd="0" destOrd="0" presId="urn:microsoft.com/office/officeart/2005/8/layout/hierarchy1"/>
    <dgm:cxn modelId="{9CE81143-AB62-4E0D-9DD5-55983A565F00}" type="presParOf" srcId="{081D2FB8-A042-469F-BB3B-623EE614B00C}" destId="{92E0DA44-449C-4A4A-BEED-49751527A412}" srcOrd="1" destOrd="0" presId="urn:microsoft.com/office/officeart/2005/8/layout/hierarchy1"/>
    <dgm:cxn modelId="{B3C0E754-4B8C-4A31-847B-6362C44D7135}" type="presParOf" srcId="{54BAFB66-0C0B-43F1-A946-C586EADEE5F5}" destId="{260F4E34-35A9-41BE-81B3-2F31170E71AA}" srcOrd="1" destOrd="0" presId="urn:microsoft.com/office/officeart/2005/8/layout/hierarchy1"/>
    <dgm:cxn modelId="{D22B8209-807B-4C58-9A9E-2D7490D9C7FB}" type="presParOf" srcId="{B8BDE237-DFFC-4363-AF14-0B4E580AA7A7}" destId="{AD01CF0A-AE2D-4293-AC45-C8A21581FD46}" srcOrd="2" destOrd="0" presId="urn:microsoft.com/office/officeart/2005/8/layout/hierarchy1"/>
    <dgm:cxn modelId="{60A80760-A61E-41EB-80E5-E9207511384D}" type="presParOf" srcId="{B8BDE237-DFFC-4363-AF14-0B4E580AA7A7}" destId="{E3EF0C0B-BB55-41F7-9422-579AF59035EA}" srcOrd="3" destOrd="0" presId="urn:microsoft.com/office/officeart/2005/8/layout/hierarchy1"/>
    <dgm:cxn modelId="{A93C2EC5-5E25-4A25-A5E4-FC430A0A6DA9}" type="presParOf" srcId="{E3EF0C0B-BB55-41F7-9422-579AF59035EA}" destId="{E8053442-5674-4B80-B537-35F5282D0E22}" srcOrd="0" destOrd="0" presId="urn:microsoft.com/office/officeart/2005/8/layout/hierarchy1"/>
    <dgm:cxn modelId="{8C145C32-790D-4927-A86F-1C9103AD0133}" type="presParOf" srcId="{E8053442-5674-4B80-B537-35F5282D0E22}" destId="{044D089B-E4F8-4DB4-8777-9C6818D6FFD1}" srcOrd="0" destOrd="0" presId="urn:microsoft.com/office/officeart/2005/8/layout/hierarchy1"/>
    <dgm:cxn modelId="{8FABF8D0-6B35-4133-AB2E-E1F0A7588141}" type="presParOf" srcId="{E8053442-5674-4B80-B537-35F5282D0E22}" destId="{B1EE4AA6-3DEA-4111-8A22-FAFF13D04CC1}" srcOrd="1" destOrd="0" presId="urn:microsoft.com/office/officeart/2005/8/layout/hierarchy1"/>
    <dgm:cxn modelId="{2EFC0046-6244-4710-B1B5-7F524C8348B5}" type="presParOf" srcId="{E3EF0C0B-BB55-41F7-9422-579AF59035EA}" destId="{5236A257-BB6C-4254-8BA8-27540894F355}" srcOrd="1" destOrd="0" presId="urn:microsoft.com/office/officeart/2005/8/layout/hierarchy1"/>
    <dgm:cxn modelId="{6CE75C7A-7826-384A-894B-2A89D7B54366}" type="presParOf" srcId="{B8BDE237-DFFC-4363-AF14-0B4E580AA7A7}" destId="{25CBBB31-AD80-434B-9B5E-70DEA7ED2336}" srcOrd="4" destOrd="0" presId="urn:microsoft.com/office/officeart/2005/8/layout/hierarchy1"/>
    <dgm:cxn modelId="{D763FACA-A4D5-1D49-B1E8-EAFA3B46FBAC}" type="presParOf" srcId="{B8BDE237-DFFC-4363-AF14-0B4E580AA7A7}" destId="{96AE5F5F-DB90-1444-8B29-3624FE865D28}" srcOrd="5" destOrd="0" presId="urn:microsoft.com/office/officeart/2005/8/layout/hierarchy1"/>
    <dgm:cxn modelId="{5B685108-D3E8-FD4B-80C0-94E14E817FEB}" type="presParOf" srcId="{96AE5F5F-DB90-1444-8B29-3624FE865D28}" destId="{1C46A680-96BC-F44F-8A58-C25734D95DBE}" srcOrd="0" destOrd="0" presId="urn:microsoft.com/office/officeart/2005/8/layout/hierarchy1"/>
    <dgm:cxn modelId="{7DB9B648-C795-6447-892D-A115C20068B2}" type="presParOf" srcId="{1C46A680-96BC-F44F-8A58-C25734D95DBE}" destId="{DA203192-2FBB-9040-AF63-BD3A3F77BF15}" srcOrd="0" destOrd="0" presId="urn:microsoft.com/office/officeart/2005/8/layout/hierarchy1"/>
    <dgm:cxn modelId="{3D7C1D73-B158-A94C-AD19-E56A3E1FCC1B}" type="presParOf" srcId="{1C46A680-96BC-F44F-8A58-C25734D95DBE}" destId="{E01096D5-0B2C-0B47-81B2-B83E8AB9FE8A}" srcOrd="1" destOrd="0" presId="urn:microsoft.com/office/officeart/2005/8/layout/hierarchy1"/>
    <dgm:cxn modelId="{4F2874CA-F1A8-344A-A701-DEBC9D141639}" type="presParOf" srcId="{96AE5F5F-DB90-1444-8B29-3624FE865D28}" destId="{7203B4D9-6889-0F44-A42A-4A30CE573791}" srcOrd="1" destOrd="0" presId="urn:microsoft.com/office/officeart/2005/8/layout/hierarchy1"/>
    <dgm:cxn modelId="{0551B4C0-280E-42AE-B3B3-99CA27C3EB21}" type="presParOf" srcId="{41FE5F46-F274-4A51-A881-4298493DA3C2}" destId="{3C480D1D-310F-4AE3-B981-E0562F18DBE1}" srcOrd="2" destOrd="0" presId="urn:microsoft.com/office/officeart/2005/8/layout/hierarchy1"/>
    <dgm:cxn modelId="{AEF61DD7-2805-4A80-A643-55F9C17B7C06}" type="presParOf" srcId="{41FE5F46-F274-4A51-A881-4298493DA3C2}" destId="{81751395-AC5E-4679-8956-5B0CF18F9576}" srcOrd="3" destOrd="0" presId="urn:microsoft.com/office/officeart/2005/8/layout/hierarchy1"/>
    <dgm:cxn modelId="{42D95DF3-65E2-4631-90BD-0B4CFE3EF385}" type="presParOf" srcId="{81751395-AC5E-4679-8956-5B0CF18F9576}" destId="{8AC51CDE-14E0-42D9-97BC-7D2E9BB441E0}" srcOrd="0" destOrd="0" presId="urn:microsoft.com/office/officeart/2005/8/layout/hierarchy1"/>
    <dgm:cxn modelId="{928A2D87-BB1D-4B82-AB79-EA5A224414AA}" type="presParOf" srcId="{8AC51CDE-14E0-42D9-97BC-7D2E9BB441E0}" destId="{165B69B6-9305-4544-A88F-153751986174}" srcOrd="0" destOrd="0" presId="urn:microsoft.com/office/officeart/2005/8/layout/hierarchy1"/>
    <dgm:cxn modelId="{98738D61-3C58-4E29-832E-4B4D2615E271}" type="presParOf" srcId="{8AC51CDE-14E0-42D9-97BC-7D2E9BB441E0}" destId="{FB3693DD-2960-4B86-B387-9CA52E0ABDEB}" srcOrd="1" destOrd="0" presId="urn:microsoft.com/office/officeart/2005/8/layout/hierarchy1"/>
    <dgm:cxn modelId="{2FE9CFC7-346D-4E10-B069-316A1050FF31}" type="presParOf" srcId="{81751395-AC5E-4679-8956-5B0CF18F9576}" destId="{90C0E3C9-A86E-4643-AE30-AE6FD4000A99}" srcOrd="1" destOrd="0" presId="urn:microsoft.com/office/officeart/2005/8/layout/hierarchy1"/>
    <dgm:cxn modelId="{8D364FD7-C2A6-400C-A718-48DCEDE727E7}" type="presParOf" srcId="{41FE5F46-F274-4A51-A881-4298493DA3C2}" destId="{42287B30-AA2C-45ED-95F8-960F514DD334}" srcOrd="4" destOrd="0" presId="urn:microsoft.com/office/officeart/2005/8/layout/hierarchy1"/>
    <dgm:cxn modelId="{9B27F8A6-7D27-4580-9AF0-67EA780EC8FA}" type="presParOf" srcId="{41FE5F46-F274-4A51-A881-4298493DA3C2}" destId="{C4EBEBA1-6B0C-4AA6-B906-E8281384F632}" srcOrd="5" destOrd="0" presId="urn:microsoft.com/office/officeart/2005/8/layout/hierarchy1"/>
    <dgm:cxn modelId="{B55DA16A-FCF3-4040-9945-FDB1AA3236DF}" type="presParOf" srcId="{C4EBEBA1-6B0C-4AA6-B906-E8281384F632}" destId="{B9129A52-F8A8-4D52-94B7-80CDC067EC34}" srcOrd="0" destOrd="0" presId="urn:microsoft.com/office/officeart/2005/8/layout/hierarchy1"/>
    <dgm:cxn modelId="{546232B4-0439-4495-8C19-D2A6D2A66FE3}" type="presParOf" srcId="{B9129A52-F8A8-4D52-94B7-80CDC067EC34}" destId="{F5849A5B-233D-43B2-BABC-2C165628E765}" srcOrd="0" destOrd="0" presId="urn:microsoft.com/office/officeart/2005/8/layout/hierarchy1"/>
    <dgm:cxn modelId="{E4F6FB3F-61AD-4169-BAF2-60F64BA5C9C6}" type="presParOf" srcId="{B9129A52-F8A8-4D52-94B7-80CDC067EC34}" destId="{DF4C0ED8-D32B-41C0-AAE4-F88544A9D200}" srcOrd="1" destOrd="0" presId="urn:microsoft.com/office/officeart/2005/8/layout/hierarchy1"/>
    <dgm:cxn modelId="{AA4FF325-76FC-4BFA-BD3A-D6F99846D54B}" type="presParOf" srcId="{C4EBEBA1-6B0C-4AA6-B906-E8281384F632}" destId="{117C5415-A7EB-40BC-B649-9F3EE9B15FF8}" srcOrd="1" destOrd="0" presId="urn:microsoft.com/office/officeart/2005/8/layout/hierarchy1"/>
    <dgm:cxn modelId="{9C77236E-0661-4E7B-ABFC-0A894BD7E109}" type="presParOf" srcId="{117C5415-A7EB-40BC-B649-9F3EE9B15FF8}" destId="{76A95A84-9F13-4E3D-8E1E-B085ABA1B5C7}" srcOrd="0" destOrd="0" presId="urn:microsoft.com/office/officeart/2005/8/layout/hierarchy1"/>
    <dgm:cxn modelId="{35073938-F079-4B8A-AB3E-46B7C6319BC1}" type="presParOf" srcId="{117C5415-A7EB-40BC-B649-9F3EE9B15FF8}" destId="{5883E1ED-81E4-4C82-80CE-1F53AE17B222}" srcOrd="1" destOrd="0" presId="urn:microsoft.com/office/officeart/2005/8/layout/hierarchy1"/>
    <dgm:cxn modelId="{D2F5771D-D727-4672-B1B7-AC5E01265D2F}" type="presParOf" srcId="{5883E1ED-81E4-4C82-80CE-1F53AE17B222}" destId="{DC2025EA-5483-4F9E-84FD-5B0ABC91817A}" srcOrd="0" destOrd="0" presId="urn:microsoft.com/office/officeart/2005/8/layout/hierarchy1"/>
    <dgm:cxn modelId="{8794EAA4-07D9-4BCA-B40C-8D84B7E24856}" type="presParOf" srcId="{DC2025EA-5483-4F9E-84FD-5B0ABC91817A}" destId="{8EE1562A-A3AC-4164-B9FE-3937FA9DAB3A}" srcOrd="0" destOrd="0" presId="urn:microsoft.com/office/officeart/2005/8/layout/hierarchy1"/>
    <dgm:cxn modelId="{BCECC52E-C7BF-4EB9-A5A0-E62D4C59EAE1}" type="presParOf" srcId="{DC2025EA-5483-4F9E-84FD-5B0ABC91817A}" destId="{51A6F524-83B4-4A4A-BD5E-B8BC9FDE7ED6}" srcOrd="1" destOrd="0" presId="urn:microsoft.com/office/officeart/2005/8/layout/hierarchy1"/>
    <dgm:cxn modelId="{D2EBA42C-DF2C-4FFB-B075-D7882C08F9FA}" type="presParOf" srcId="{5883E1ED-81E4-4C82-80CE-1F53AE17B222}" destId="{68C824B7-1B18-4841-8A0F-92DC0F06068E}" srcOrd="1" destOrd="0" presId="urn:microsoft.com/office/officeart/2005/8/layout/hierarchy1"/>
    <dgm:cxn modelId="{0243604C-F049-4D23-9245-17F85919C537}" type="presParOf" srcId="{117C5415-A7EB-40BC-B649-9F3EE9B15FF8}" destId="{00846F84-6A28-429D-A7B6-3AB9636455D1}" srcOrd="2" destOrd="0" presId="urn:microsoft.com/office/officeart/2005/8/layout/hierarchy1"/>
    <dgm:cxn modelId="{E127EEBA-6427-4D63-9541-467F6E2A0736}" type="presParOf" srcId="{117C5415-A7EB-40BC-B649-9F3EE9B15FF8}" destId="{82AE4328-4866-4305-B18E-5BF59617A31F}" srcOrd="3" destOrd="0" presId="urn:microsoft.com/office/officeart/2005/8/layout/hierarchy1"/>
    <dgm:cxn modelId="{273247AA-8CF6-463D-A8C2-C0A28CE3C275}" type="presParOf" srcId="{82AE4328-4866-4305-B18E-5BF59617A31F}" destId="{AA13B90F-C034-4A0A-A949-F2B305AB3301}" srcOrd="0" destOrd="0" presId="urn:microsoft.com/office/officeart/2005/8/layout/hierarchy1"/>
    <dgm:cxn modelId="{91955905-F902-4783-97D7-97C2DF061041}" type="presParOf" srcId="{AA13B90F-C034-4A0A-A949-F2B305AB3301}" destId="{CC836A60-C22C-4C7C-B479-671E21E186A8}" srcOrd="0" destOrd="0" presId="urn:microsoft.com/office/officeart/2005/8/layout/hierarchy1"/>
    <dgm:cxn modelId="{0B44B14B-DE7F-4B7A-B44D-692573D584AB}" type="presParOf" srcId="{AA13B90F-C034-4A0A-A949-F2B305AB3301}" destId="{CFF197EB-5DD9-4FD2-AA8C-AFB76018B1EA}" srcOrd="1" destOrd="0" presId="urn:microsoft.com/office/officeart/2005/8/layout/hierarchy1"/>
    <dgm:cxn modelId="{D2CB785C-9D6F-46BE-B351-41BDEF71B62E}" type="presParOf" srcId="{82AE4328-4866-4305-B18E-5BF59617A31F}" destId="{F0634D35-B598-467B-8C05-294DE45FF34C}" srcOrd="1" destOrd="0" presId="urn:microsoft.com/office/officeart/2005/8/layout/hierarchy1"/>
    <dgm:cxn modelId="{80CC5AFD-6825-41CF-BCF8-2234B34EA70D}" type="presParOf" srcId="{117C5415-A7EB-40BC-B649-9F3EE9B15FF8}" destId="{E07049C1-9A1F-4548-B473-6897911B438B}" srcOrd="4" destOrd="0" presId="urn:microsoft.com/office/officeart/2005/8/layout/hierarchy1"/>
    <dgm:cxn modelId="{EEF86B55-A851-4C5E-A10B-F6C02139351D}" type="presParOf" srcId="{117C5415-A7EB-40BC-B649-9F3EE9B15FF8}" destId="{2A89D65D-208A-4637-9395-4993290DAC0F}" srcOrd="5" destOrd="0" presId="urn:microsoft.com/office/officeart/2005/8/layout/hierarchy1"/>
    <dgm:cxn modelId="{3A2B3FDD-8F1F-43E6-B54E-85D0D798273D}" type="presParOf" srcId="{2A89D65D-208A-4637-9395-4993290DAC0F}" destId="{888213F3-3F05-4530-98C2-BBB14756FBD5}" srcOrd="0" destOrd="0" presId="urn:microsoft.com/office/officeart/2005/8/layout/hierarchy1"/>
    <dgm:cxn modelId="{A4E4858B-7C69-40B9-A759-502D42456B0F}" type="presParOf" srcId="{888213F3-3F05-4530-98C2-BBB14756FBD5}" destId="{D7C35EC3-0C29-4C13-BD69-95EDC10F9D18}" srcOrd="0" destOrd="0" presId="urn:microsoft.com/office/officeart/2005/8/layout/hierarchy1"/>
    <dgm:cxn modelId="{13358905-0357-45A8-ADAC-BB2120A1522B}" type="presParOf" srcId="{888213F3-3F05-4530-98C2-BBB14756FBD5}" destId="{82FA0F87-34B1-465E-9061-4FA3B78AAE41}" srcOrd="1" destOrd="0" presId="urn:microsoft.com/office/officeart/2005/8/layout/hierarchy1"/>
    <dgm:cxn modelId="{CA8284A4-7D7B-4931-BF97-9C4B42CA11A6}" type="presParOf" srcId="{2A89D65D-208A-4637-9395-4993290DAC0F}" destId="{E2681D1D-F0E7-46C2-A1DD-7A3B6BC040B4}"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7049C1-9A1F-4548-B473-6897911B438B}">
      <dsp:nvSpPr>
        <dsp:cNvPr id="0" name=""/>
        <dsp:cNvSpPr/>
      </dsp:nvSpPr>
      <dsp:spPr>
        <a:xfrm>
          <a:off x="5304675" y="1532060"/>
          <a:ext cx="91440" cy="508990"/>
        </a:xfrm>
        <a:custGeom>
          <a:avLst/>
          <a:gdLst/>
          <a:ahLst/>
          <a:cxnLst/>
          <a:rect l="0" t="0" r="0" b="0"/>
          <a:pathLst>
            <a:path>
              <a:moveTo>
                <a:pt x="81193" y="0"/>
              </a:moveTo>
              <a:lnTo>
                <a:pt x="81193" y="425887"/>
              </a:lnTo>
              <a:lnTo>
                <a:pt x="45720" y="425887"/>
              </a:lnTo>
              <a:lnTo>
                <a:pt x="45720" y="50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846F84-6A28-429D-A7B6-3AB9636455D1}">
      <dsp:nvSpPr>
        <dsp:cNvPr id="0" name=""/>
        <dsp:cNvSpPr/>
      </dsp:nvSpPr>
      <dsp:spPr>
        <a:xfrm>
          <a:off x="4668457" y="1532060"/>
          <a:ext cx="717410" cy="508990"/>
        </a:xfrm>
        <a:custGeom>
          <a:avLst/>
          <a:gdLst/>
          <a:ahLst/>
          <a:cxnLst/>
          <a:rect l="0" t="0" r="0" b="0"/>
          <a:pathLst>
            <a:path>
              <a:moveTo>
                <a:pt x="717410" y="0"/>
              </a:moveTo>
              <a:lnTo>
                <a:pt x="717410" y="425887"/>
              </a:lnTo>
              <a:lnTo>
                <a:pt x="0" y="425887"/>
              </a:lnTo>
              <a:lnTo>
                <a:pt x="0" y="50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A95A84-9F13-4E3D-8E1E-B085ABA1B5C7}">
      <dsp:nvSpPr>
        <dsp:cNvPr id="0" name=""/>
        <dsp:cNvSpPr/>
      </dsp:nvSpPr>
      <dsp:spPr>
        <a:xfrm>
          <a:off x="3872041" y="1532060"/>
          <a:ext cx="1513827" cy="508990"/>
        </a:xfrm>
        <a:custGeom>
          <a:avLst/>
          <a:gdLst/>
          <a:ahLst/>
          <a:cxnLst/>
          <a:rect l="0" t="0" r="0" b="0"/>
          <a:pathLst>
            <a:path>
              <a:moveTo>
                <a:pt x="1513827" y="0"/>
              </a:moveTo>
              <a:lnTo>
                <a:pt x="1513827" y="425887"/>
              </a:lnTo>
              <a:lnTo>
                <a:pt x="0" y="425887"/>
              </a:lnTo>
              <a:lnTo>
                <a:pt x="0" y="50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287B30-AA2C-45ED-95F8-960F514DD334}">
      <dsp:nvSpPr>
        <dsp:cNvPr id="0" name=""/>
        <dsp:cNvSpPr/>
      </dsp:nvSpPr>
      <dsp:spPr>
        <a:xfrm>
          <a:off x="3345574" y="618617"/>
          <a:ext cx="2040293" cy="343807"/>
        </a:xfrm>
        <a:custGeom>
          <a:avLst/>
          <a:gdLst/>
          <a:ahLst/>
          <a:cxnLst/>
          <a:rect l="0" t="0" r="0" b="0"/>
          <a:pathLst>
            <a:path>
              <a:moveTo>
                <a:pt x="0" y="0"/>
              </a:moveTo>
              <a:lnTo>
                <a:pt x="0" y="260703"/>
              </a:lnTo>
              <a:lnTo>
                <a:pt x="2040293" y="260703"/>
              </a:lnTo>
              <a:lnTo>
                <a:pt x="2040293" y="3438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480D1D-310F-4AE3-B981-E0562F18DBE1}">
      <dsp:nvSpPr>
        <dsp:cNvPr id="0" name=""/>
        <dsp:cNvSpPr/>
      </dsp:nvSpPr>
      <dsp:spPr>
        <a:xfrm>
          <a:off x="3073754" y="618617"/>
          <a:ext cx="271820" cy="357620"/>
        </a:xfrm>
        <a:custGeom>
          <a:avLst/>
          <a:gdLst/>
          <a:ahLst/>
          <a:cxnLst/>
          <a:rect l="0" t="0" r="0" b="0"/>
          <a:pathLst>
            <a:path>
              <a:moveTo>
                <a:pt x="271820" y="0"/>
              </a:moveTo>
              <a:lnTo>
                <a:pt x="271820" y="274517"/>
              </a:lnTo>
              <a:lnTo>
                <a:pt x="0" y="274517"/>
              </a:lnTo>
              <a:lnTo>
                <a:pt x="0" y="3576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CBBB31-AD80-434B-9B5E-70DEA7ED2336}">
      <dsp:nvSpPr>
        <dsp:cNvPr id="0" name=""/>
        <dsp:cNvSpPr/>
      </dsp:nvSpPr>
      <dsp:spPr>
        <a:xfrm>
          <a:off x="1058602" y="1549451"/>
          <a:ext cx="1578836" cy="228609"/>
        </a:xfrm>
        <a:custGeom>
          <a:avLst/>
          <a:gdLst/>
          <a:ahLst/>
          <a:cxnLst/>
          <a:rect l="0" t="0" r="0" b="0"/>
          <a:pathLst>
            <a:path>
              <a:moveTo>
                <a:pt x="0" y="0"/>
              </a:moveTo>
              <a:lnTo>
                <a:pt x="0" y="145506"/>
              </a:lnTo>
              <a:lnTo>
                <a:pt x="1578836" y="145506"/>
              </a:lnTo>
              <a:lnTo>
                <a:pt x="1578836" y="2286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1CF0A-AE2D-4293-AC45-C8A21581FD46}">
      <dsp:nvSpPr>
        <dsp:cNvPr id="0" name=""/>
        <dsp:cNvSpPr/>
      </dsp:nvSpPr>
      <dsp:spPr>
        <a:xfrm>
          <a:off x="1058602" y="1549451"/>
          <a:ext cx="559382" cy="228609"/>
        </a:xfrm>
        <a:custGeom>
          <a:avLst/>
          <a:gdLst/>
          <a:ahLst/>
          <a:cxnLst/>
          <a:rect l="0" t="0" r="0" b="0"/>
          <a:pathLst>
            <a:path>
              <a:moveTo>
                <a:pt x="0" y="0"/>
              </a:moveTo>
              <a:lnTo>
                <a:pt x="0" y="145506"/>
              </a:lnTo>
              <a:lnTo>
                <a:pt x="559382" y="145506"/>
              </a:lnTo>
              <a:lnTo>
                <a:pt x="559382" y="2286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B519BE-5F5B-4E02-AE69-61937FD731E6}">
      <dsp:nvSpPr>
        <dsp:cNvPr id="0" name=""/>
        <dsp:cNvSpPr/>
      </dsp:nvSpPr>
      <dsp:spPr>
        <a:xfrm>
          <a:off x="394631" y="2157160"/>
          <a:ext cx="996585" cy="319927"/>
        </a:xfrm>
        <a:custGeom>
          <a:avLst/>
          <a:gdLst/>
          <a:ahLst/>
          <a:cxnLst/>
          <a:rect l="0" t="0" r="0" b="0"/>
          <a:pathLst>
            <a:path>
              <a:moveTo>
                <a:pt x="0" y="0"/>
              </a:moveTo>
              <a:lnTo>
                <a:pt x="0" y="236824"/>
              </a:lnTo>
              <a:lnTo>
                <a:pt x="996585" y="236824"/>
              </a:lnTo>
              <a:lnTo>
                <a:pt x="996585" y="319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0C78F8-4AB4-459F-95EB-128B108B0D14}">
      <dsp:nvSpPr>
        <dsp:cNvPr id="0" name=""/>
        <dsp:cNvSpPr/>
      </dsp:nvSpPr>
      <dsp:spPr>
        <a:xfrm>
          <a:off x="394631" y="2157160"/>
          <a:ext cx="342124" cy="301881"/>
        </a:xfrm>
        <a:custGeom>
          <a:avLst/>
          <a:gdLst/>
          <a:ahLst/>
          <a:cxnLst/>
          <a:rect l="0" t="0" r="0" b="0"/>
          <a:pathLst>
            <a:path>
              <a:moveTo>
                <a:pt x="0" y="0"/>
              </a:moveTo>
              <a:lnTo>
                <a:pt x="0" y="218778"/>
              </a:lnTo>
              <a:lnTo>
                <a:pt x="342124" y="218778"/>
              </a:lnTo>
              <a:lnTo>
                <a:pt x="342124" y="3018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B499E-FC00-4C8D-B91D-E26DDC9C313D}">
      <dsp:nvSpPr>
        <dsp:cNvPr id="0" name=""/>
        <dsp:cNvSpPr/>
      </dsp:nvSpPr>
      <dsp:spPr>
        <a:xfrm>
          <a:off x="134464" y="2157160"/>
          <a:ext cx="260166" cy="292573"/>
        </a:xfrm>
        <a:custGeom>
          <a:avLst/>
          <a:gdLst/>
          <a:ahLst/>
          <a:cxnLst/>
          <a:rect l="0" t="0" r="0" b="0"/>
          <a:pathLst>
            <a:path>
              <a:moveTo>
                <a:pt x="260166" y="0"/>
              </a:moveTo>
              <a:lnTo>
                <a:pt x="260166" y="209470"/>
              </a:lnTo>
              <a:lnTo>
                <a:pt x="0" y="209470"/>
              </a:lnTo>
              <a:lnTo>
                <a:pt x="0" y="2925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162CB-4580-4BE7-80A4-857C0D42AEF4}">
      <dsp:nvSpPr>
        <dsp:cNvPr id="0" name=""/>
        <dsp:cNvSpPr/>
      </dsp:nvSpPr>
      <dsp:spPr>
        <a:xfrm>
          <a:off x="394631" y="1549451"/>
          <a:ext cx="663971" cy="228609"/>
        </a:xfrm>
        <a:custGeom>
          <a:avLst/>
          <a:gdLst/>
          <a:ahLst/>
          <a:cxnLst/>
          <a:rect l="0" t="0" r="0" b="0"/>
          <a:pathLst>
            <a:path>
              <a:moveTo>
                <a:pt x="663971" y="0"/>
              </a:moveTo>
              <a:lnTo>
                <a:pt x="663971" y="145506"/>
              </a:lnTo>
              <a:lnTo>
                <a:pt x="0" y="145506"/>
              </a:lnTo>
              <a:lnTo>
                <a:pt x="0" y="2286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F0BAEF-BE87-442D-818A-FE103281B261}">
      <dsp:nvSpPr>
        <dsp:cNvPr id="0" name=""/>
        <dsp:cNvSpPr/>
      </dsp:nvSpPr>
      <dsp:spPr>
        <a:xfrm>
          <a:off x="1058602" y="618617"/>
          <a:ext cx="2286972" cy="361198"/>
        </a:xfrm>
        <a:custGeom>
          <a:avLst/>
          <a:gdLst/>
          <a:ahLst/>
          <a:cxnLst/>
          <a:rect l="0" t="0" r="0" b="0"/>
          <a:pathLst>
            <a:path>
              <a:moveTo>
                <a:pt x="2286972" y="0"/>
              </a:moveTo>
              <a:lnTo>
                <a:pt x="2286972" y="278094"/>
              </a:lnTo>
              <a:lnTo>
                <a:pt x="0" y="278094"/>
              </a:lnTo>
              <a:lnTo>
                <a:pt x="0" y="36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B46DA-71C6-4B2B-9F0A-8BC29E479542}">
      <dsp:nvSpPr>
        <dsp:cNvPr id="0" name=""/>
        <dsp:cNvSpPr/>
      </dsp:nvSpPr>
      <dsp:spPr>
        <a:xfrm>
          <a:off x="2897042" y="48980"/>
          <a:ext cx="897065" cy="5696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D370E5-C0B1-473A-8638-A619EA20E8A8}">
      <dsp:nvSpPr>
        <dsp:cNvPr id="0" name=""/>
        <dsp:cNvSpPr/>
      </dsp:nvSpPr>
      <dsp:spPr>
        <a:xfrm>
          <a:off x="2996716" y="143671"/>
          <a:ext cx="897065" cy="5696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CSIS110</a:t>
          </a:r>
        </a:p>
      </dsp:txBody>
      <dsp:txXfrm>
        <a:off x="3013400" y="160355"/>
        <a:ext cx="863697" cy="536268"/>
      </dsp:txXfrm>
    </dsp:sp>
    <dsp:sp modelId="{A96DD5C7-0E89-45B1-88AE-ADBE0F3613C5}">
      <dsp:nvSpPr>
        <dsp:cNvPr id="0" name=""/>
        <dsp:cNvSpPr/>
      </dsp:nvSpPr>
      <dsp:spPr>
        <a:xfrm>
          <a:off x="610070" y="979815"/>
          <a:ext cx="897065" cy="5696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1A0260-0A3D-4839-BF1B-6824C23D8B1D}">
      <dsp:nvSpPr>
        <dsp:cNvPr id="0" name=""/>
        <dsp:cNvSpPr/>
      </dsp:nvSpPr>
      <dsp:spPr>
        <a:xfrm>
          <a:off x="709744" y="1074505"/>
          <a:ext cx="897065" cy="5696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common</a:t>
          </a:r>
        </a:p>
      </dsp:txBody>
      <dsp:txXfrm>
        <a:off x="726428" y="1091189"/>
        <a:ext cx="863697" cy="536268"/>
      </dsp:txXfrm>
    </dsp:sp>
    <dsp:sp modelId="{4393F421-4707-44A8-BDF8-F2C2CF47F47E}">
      <dsp:nvSpPr>
        <dsp:cNvPr id="0" name=""/>
        <dsp:cNvSpPr/>
      </dsp:nvSpPr>
      <dsp:spPr>
        <a:xfrm>
          <a:off x="-99673" y="1778061"/>
          <a:ext cx="988610" cy="3790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E7DD91-05C9-4C97-BD07-FD8A17A7069C}">
      <dsp:nvSpPr>
        <dsp:cNvPr id="0" name=""/>
        <dsp:cNvSpPr/>
      </dsp:nvSpPr>
      <dsp:spPr>
        <a:xfrm>
          <a:off x="0" y="1872751"/>
          <a:ext cx="988610" cy="3790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Labs-Alice</a:t>
          </a:r>
        </a:p>
      </dsp:txBody>
      <dsp:txXfrm>
        <a:off x="11103" y="1883854"/>
        <a:ext cx="966404" cy="356892"/>
      </dsp:txXfrm>
    </dsp:sp>
    <dsp:sp modelId="{8BDF3C9B-37D6-4362-88C0-F1E9BCFC54A2}">
      <dsp:nvSpPr>
        <dsp:cNvPr id="0" name=""/>
        <dsp:cNvSpPr/>
      </dsp:nvSpPr>
      <dsp:spPr>
        <a:xfrm>
          <a:off x="-99673" y="2449734"/>
          <a:ext cx="468277" cy="3256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6DB4802-1255-4E32-A966-AAC245879F76}">
      <dsp:nvSpPr>
        <dsp:cNvPr id="0" name=""/>
        <dsp:cNvSpPr/>
      </dsp:nvSpPr>
      <dsp:spPr>
        <a:xfrm>
          <a:off x="0" y="2544424"/>
          <a:ext cx="468277" cy="32562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lab1</a:t>
          </a:r>
        </a:p>
      </dsp:txBody>
      <dsp:txXfrm>
        <a:off x="9537" y="2553961"/>
        <a:ext cx="449203" cy="306552"/>
      </dsp:txXfrm>
    </dsp:sp>
    <dsp:sp modelId="{F55C26FF-450C-41A8-A900-9202FABD2154}">
      <dsp:nvSpPr>
        <dsp:cNvPr id="0" name=""/>
        <dsp:cNvSpPr/>
      </dsp:nvSpPr>
      <dsp:spPr>
        <a:xfrm>
          <a:off x="473696" y="2459041"/>
          <a:ext cx="526119" cy="3322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91E5BC-DA4B-4590-9F06-840D7B23CFB2}">
      <dsp:nvSpPr>
        <dsp:cNvPr id="0" name=""/>
        <dsp:cNvSpPr/>
      </dsp:nvSpPr>
      <dsp:spPr>
        <a:xfrm>
          <a:off x="573370" y="2553732"/>
          <a:ext cx="526119" cy="3322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lab2</a:t>
          </a:r>
        </a:p>
      </dsp:txBody>
      <dsp:txXfrm>
        <a:off x="583102" y="2563464"/>
        <a:ext cx="506655" cy="312799"/>
      </dsp:txXfrm>
    </dsp:sp>
    <dsp:sp modelId="{ED86A8EA-B539-4FBB-9630-B2202F427F61}">
      <dsp:nvSpPr>
        <dsp:cNvPr id="0" name=""/>
        <dsp:cNvSpPr/>
      </dsp:nvSpPr>
      <dsp:spPr>
        <a:xfrm>
          <a:off x="1133812" y="2477088"/>
          <a:ext cx="514807" cy="3224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E0DA44-449C-4A4A-BEED-49751527A412}">
      <dsp:nvSpPr>
        <dsp:cNvPr id="0" name=""/>
        <dsp:cNvSpPr/>
      </dsp:nvSpPr>
      <dsp:spPr>
        <a:xfrm>
          <a:off x="1233486" y="2571778"/>
          <a:ext cx="514807" cy="32241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t>
          </a:r>
        </a:p>
      </dsp:txBody>
      <dsp:txXfrm>
        <a:off x="1242929" y="2581221"/>
        <a:ext cx="495921" cy="303528"/>
      </dsp:txXfrm>
    </dsp:sp>
    <dsp:sp modelId="{044D089B-E4F8-4DB4-8777-9C6818D6FFD1}">
      <dsp:nvSpPr>
        <dsp:cNvPr id="0" name=""/>
        <dsp:cNvSpPr/>
      </dsp:nvSpPr>
      <dsp:spPr>
        <a:xfrm>
          <a:off x="1207932" y="1778061"/>
          <a:ext cx="820106" cy="4361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EE4AA6-3DEA-4111-8A22-FAFF13D04CC1}">
      <dsp:nvSpPr>
        <dsp:cNvPr id="0" name=""/>
        <dsp:cNvSpPr/>
      </dsp:nvSpPr>
      <dsp:spPr>
        <a:xfrm>
          <a:off x="1307606" y="1872751"/>
          <a:ext cx="820106" cy="4361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Labs-Python Music</a:t>
          </a:r>
        </a:p>
      </dsp:txBody>
      <dsp:txXfrm>
        <a:off x="1320382" y="1885527"/>
        <a:ext cx="794554" cy="410647"/>
      </dsp:txXfrm>
    </dsp:sp>
    <dsp:sp modelId="{DA203192-2FBB-9040-AF63-BD3A3F77BF15}">
      <dsp:nvSpPr>
        <dsp:cNvPr id="0" name=""/>
        <dsp:cNvSpPr/>
      </dsp:nvSpPr>
      <dsp:spPr>
        <a:xfrm>
          <a:off x="2227386" y="1778061"/>
          <a:ext cx="820106" cy="4361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1096D5-0B2C-0B47-81B2-B83E8AB9FE8A}">
      <dsp:nvSpPr>
        <dsp:cNvPr id="0" name=""/>
        <dsp:cNvSpPr/>
      </dsp:nvSpPr>
      <dsp:spPr>
        <a:xfrm>
          <a:off x="2327060" y="1872751"/>
          <a:ext cx="820106" cy="4361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Labs-Python Multimedia</a:t>
          </a:r>
        </a:p>
      </dsp:txBody>
      <dsp:txXfrm>
        <a:off x="2339836" y="1885527"/>
        <a:ext cx="794554" cy="410647"/>
      </dsp:txXfrm>
    </dsp:sp>
    <dsp:sp modelId="{165B69B6-9305-4544-A88F-153751986174}">
      <dsp:nvSpPr>
        <dsp:cNvPr id="0" name=""/>
        <dsp:cNvSpPr/>
      </dsp:nvSpPr>
      <dsp:spPr>
        <a:xfrm>
          <a:off x="2625221" y="976238"/>
          <a:ext cx="897065" cy="5696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3693DD-2960-4B86-B387-9CA52E0ABDEB}">
      <dsp:nvSpPr>
        <dsp:cNvPr id="0" name=""/>
        <dsp:cNvSpPr/>
      </dsp:nvSpPr>
      <dsp:spPr>
        <a:xfrm>
          <a:off x="2724895" y="1070928"/>
          <a:ext cx="897065" cy="5696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MyLabs</a:t>
          </a:r>
        </a:p>
      </dsp:txBody>
      <dsp:txXfrm>
        <a:off x="2741579" y="1087612"/>
        <a:ext cx="863697" cy="536268"/>
      </dsp:txXfrm>
    </dsp:sp>
    <dsp:sp modelId="{F5849A5B-233D-43B2-BABC-2C165628E765}">
      <dsp:nvSpPr>
        <dsp:cNvPr id="0" name=""/>
        <dsp:cNvSpPr/>
      </dsp:nvSpPr>
      <dsp:spPr>
        <a:xfrm>
          <a:off x="4937335" y="962424"/>
          <a:ext cx="897065" cy="5696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4C0ED8-D32B-41C0-AAE4-F88544A9D200}">
      <dsp:nvSpPr>
        <dsp:cNvPr id="0" name=""/>
        <dsp:cNvSpPr/>
      </dsp:nvSpPr>
      <dsp:spPr>
        <a:xfrm>
          <a:off x="5037009" y="1057114"/>
          <a:ext cx="897065" cy="5696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hw</a:t>
          </a:r>
        </a:p>
      </dsp:txBody>
      <dsp:txXfrm>
        <a:off x="5053693" y="1073798"/>
        <a:ext cx="863697" cy="536268"/>
      </dsp:txXfrm>
    </dsp:sp>
    <dsp:sp modelId="{8EE1562A-A3AC-4164-B9FE-3937FA9DAB3A}">
      <dsp:nvSpPr>
        <dsp:cNvPr id="0" name=""/>
        <dsp:cNvSpPr/>
      </dsp:nvSpPr>
      <dsp:spPr>
        <a:xfrm>
          <a:off x="3578081" y="2041051"/>
          <a:ext cx="587918" cy="3153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1A6F524-83B4-4A4A-BD5E-B8BC9FDE7ED6}">
      <dsp:nvSpPr>
        <dsp:cNvPr id="0" name=""/>
        <dsp:cNvSpPr/>
      </dsp:nvSpPr>
      <dsp:spPr>
        <a:xfrm>
          <a:off x="3677755" y="2135741"/>
          <a:ext cx="587918" cy="3153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hw1</a:t>
          </a:r>
        </a:p>
      </dsp:txBody>
      <dsp:txXfrm>
        <a:off x="3686990" y="2144976"/>
        <a:ext cx="569448" cy="296846"/>
      </dsp:txXfrm>
    </dsp:sp>
    <dsp:sp modelId="{CC836A60-C22C-4C7C-B479-671E21E186A8}">
      <dsp:nvSpPr>
        <dsp:cNvPr id="0" name=""/>
        <dsp:cNvSpPr/>
      </dsp:nvSpPr>
      <dsp:spPr>
        <a:xfrm>
          <a:off x="4378176" y="2041051"/>
          <a:ext cx="580562" cy="2893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F197EB-5DD9-4FD2-AA8C-AFB76018B1EA}">
      <dsp:nvSpPr>
        <dsp:cNvPr id="0" name=""/>
        <dsp:cNvSpPr/>
      </dsp:nvSpPr>
      <dsp:spPr>
        <a:xfrm>
          <a:off x="4477850" y="2135741"/>
          <a:ext cx="580562" cy="28936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hw2</a:t>
          </a:r>
        </a:p>
      </dsp:txBody>
      <dsp:txXfrm>
        <a:off x="4486325" y="2144216"/>
        <a:ext cx="563612" cy="272419"/>
      </dsp:txXfrm>
    </dsp:sp>
    <dsp:sp modelId="{D7C35EC3-0C29-4C13-BD69-95EDC10F9D18}">
      <dsp:nvSpPr>
        <dsp:cNvPr id="0" name=""/>
        <dsp:cNvSpPr/>
      </dsp:nvSpPr>
      <dsp:spPr>
        <a:xfrm>
          <a:off x="5063975" y="2041051"/>
          <a:ext cx="572838" cy="283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2FA0F87-34B1-465E-9061-4FA3B78AAE41}">
      <dsp:nvSpPr>
        <dsp:cNvPr id="0" name=""/>
        <dsp:cNvSpPr/>
      </dsp:nvSpPr>
      <dsp:spPr>
        <a:xfrm>
          <a:off x="5163649" y="2135741"/>
          <a:ext cx="572838" cy="2835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t>
          </a:r>
        </a:p>
      </dsp:txBody>
      <dsp:txXfrm>
        <a:off x="5171954" y="2144046"/>
        <a:ext cx="556228" cy="2669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3E3ED-AFBB-408B-9EF5-7ABC8DC9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54CEE511.dotm</Template>
  <TotalTime>101</TotalTime>
  <Pages>8</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LABORATORY MANUAL</vt:lpstr>
    </vt:vector>
  </TitlesOfParts>
  <Company>Siena I&amp;TS</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MANUAL</dc:title>
  <dc:subject/>
  <dc:creator>vandenberg</dc:creator>
  <cp:keywords/>
  <dc:description/>
  <cp:lastModifiedBy>Vandenberg, Scott</cp:lastModifiedBy>
  <cp:revision>19</cp:revision>
  <cp:lastPrinted>2014-08-25T15:32:00Z</cp:lastPrinted>
  <dcterms:created xsi:type="dcterms:W3CDTF">2014-08-25T15:54:00Z</dcterms:created>
  <dcterms:modified xsi:type="dcterms:W3CDTF">2018-08-30T14:25:00Z</dcterms:modified>
</cp:coreProperties>
</file>